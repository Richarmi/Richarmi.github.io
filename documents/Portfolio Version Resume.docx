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4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1046"/>
      </w:tblGrid>
      <w:tr w:rsidR="00971E9D" w:rsidRPr="00F7038A" w14:paraId="5A34E447" w14:textId="77777777" w:rsidTr="008A0389">
        <w:trPr>
          <w:trHeight w:hRule="exact" w:val="61"/>
        </w:trPr>
        <w:tc>
          <w:tcPr>
            <w:tcW w:w="11046" w:type="dxa"/>
          </w:tcPr>
          <w:p w14:paraId="4EDB9D78" w14:textId="77777777" w:rsidR="00971E9D" w:rsidRPr="00F7038A" w:rsidRDefault="00971E9D" w:rsidP="008F464A">
            <w:pPr>
              <w:pStyle w:val="StyleContactInfo"/>
              <w:rPr>
                <w:sz w:val="17"/>
                <w:szCs w:val="17"/>
              </w:rPr>
            </w:pPr>
          </w:p>
        </w:tc>
      </w:tr>
      <w:tr w:rsidR="00971E9D" w:rsidRPr="00F7038A" w14:paraId="2147884A" w14:textId="77777777" w:rsidTr="008A0389">
        <w:trPr>
          <w:trHeight w:hRule="exact" w:val="1116"/>
        </w:trPr>
        <w:tc>
          <w:tcPr>
            <w:tcW w:w="11046" w:type="dxa"/>
          </w:tcPr>
          <w:p w14:paraId="3A264FE9" w14:textId="6A2A659D" w:rsidR="00036B6B" w:rsidRPr="00F7038A" w:rsidRDefault="00036B6B" w:rsidP="00036B6B">
            <w:pPr>
              <w:widowControl w:val="0"/>
              <w:autoSpaceDE w:val="0"/>
              <w:autoSpaceDN w:val="0"/>
              <w:adjustRightInd w:val="0"/>
              <w:spacing w:after="40" w:line="320" w:lineRule="exact"/>
              <w:jc w:val="center"/>
              <w:rPr>
                <w:rFonts w:ascii="Bell MT" w:hAnsi="Bell MT" w:cs="Verdana"/>
                <w:b/>
                <w:color w:val="0580A4"/>
                <w:sz w:val="17"/>
                <w:szCs w:val="17"/>
              </w:rPr>
            </w:pPr>
            <w:r w:rsidRPr="00F7038A">
              <w:rPr>
                <w:rFonts w:ascii="Bell MT" w:hAnsi="Bell MT" w:cs="Verdana"/>
                <w:b/>
                <w:color w:val="0580A4"/>
                <w:sz w:val="17"/>
                <w:szCs w:val="17"/>
              </w:rPr>
              <w:t xml:space="preserve">Michael </w:t>
            </w:r>
            <w:r w:rsidR="00DE2140" w:rsidRPr="00F7038A">
              <w:rPr>
                <w:rFonts w:ascii="Bell MT" w:hAnsi="Bell MT" w:cs="Verdana"/>
                <w:b/>
                <w:color w:val="0580A4"/>
                <w:sz w:val="17"/>
                <w:szCs w:val="17"/>
              </w:rPr>
              <w:t xml:space="preserve">T. </w:t>
            </w:r>
            <w:r w:rsidRPr="00F7038A">
              <w:rPr>
                <w:rFonts w:ascii="Bell MT" w:hAnsi="Bell MT" w:cs="Verdana"/>
                <w:b/>
                <w:color w:val="0580A4"/>
                <w:sz w:val="17"/>
                <w:szCs w:val="17"/>
              </w:rPr>
              <w:t xml:space="preserve">Richards – Software </w:t>
            </w:r>
            <w:r w:rsidR="006725BD" w:rsidRPr="00F7038A">
              <w:rPr>
                <w:rFonts w:ascii="Bell MT" w:hAnsi="Bell MT" w:cs="Verdana"/>
                <w:b/>
                <w:color w:val="0580A4"/>
                <w:sz w:val="17"/>
                <w:szCs w:val="17"/>
              </w:rPr>
              <w:t>Engineer</w:t>
            </w:r>
          </w:p>
          <w:p w14:paraId="6AD4687F" w14:textId="77777777" w:rsidR="00036B6B" w:rsidRPr="00F7038A" w:rsidRDefault="006E7A2B" w:rsidP="00036B6B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40"/>
              <w:jc w:val="center"/>
              <w:rPr>
                <w:rFonts w:ascii="Bell MT" w:hAnsi="Bell MT" w:cs="Verdana"/>
                <w:color w:val="000000"/>
                <w:sz w:val="17"/>
                <w:szCs w:val="17"/>
              </w:rPr>
            </w:pPr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Englewood</w:t>
            </w:r>
            <w:r w:rsidR="00036B6B" w:rsidRPr="00F7038A">
              <w:rPr>
                <w:rFonts w:ascii="Bell MT" w:hAnsi="Bell MT" w:cs="Verdana"/>
                <w:color w:val="000000"/>
                <w:sz w:val="17"/>
                <w:szCs w:val="17"/>
              </w:rPr>
              <w:t xml:space="preserve">, CO      </w:t>
            </w:r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303</w:t>
            </w:r>
            <w:r w:rsidR="00036B6B"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-</w:t>
            </w:r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6</w:t>
            </w:r>
            <w:r w:rsidR="00036B6B"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49-</w:t>
            </w:r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>2143</w:t>
            </w:r>
            <w:r w:rsidR="00036B6B" w:rsidRPr="00F7038A">
              <w:rPr>
                <w:rFonts w:ascii="Bell MT" w:hAnsi="Bell MT" w:cs="Verdana"/>
                <w:color w:val="000000"/>
                <w:sz w:val="17"/>
                <w:szCs w:val="17"/>
              </w:rPr>
              <w:t xml:space="preserve">  </w:t>
            </w:r>
          </w:p>
          <w:p w14:paraId="71B9BB95" w14:textId="77777777" w:rsidR="00036B6B" w:rsidRPr="00F7038A" w:rsidRDefault="00036B6B" w:rsidP="00036B6B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40"/>
              <w:jc w:val="center"/>
              <w:rPr>
                <w:rFonts w:ascii="Bell MT" w:hAnsi="Bell MT" w:cs="Verdana"/>
                <w:color w:val="000000"/>
                <w:sz w:val="17"/>
                <w:szCs w:val="17"/>
              </w:rPr>
            </w:pPr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 xml:space="preserve"> </w:t>
            </w:r>
            <w:hyperlink r:id="rId9" w:history="1">
              <w:r w:rsidRPr="00F7038A">
                <w:rPr>
                  <w:rStyle w:val="Hyperlink"/>
                  <w:rFonts w:ascii="Bell MT" w:hAnsi="Bell MT" w:cs="Verdana"/>
                  <w:sz w:val="17"/>
                  <w:szCs w:val="17"/>
                </w:rPr>
                <w:t>michael.richards@ucdenver.edu</w:t>
              </w:r>
            </w:hyperlink>
            <w:r w:rsidRPr="00F7038A">
              <w:rPr>
                <w:rFonts w:ascii="Bell MT" w:hAnsi="Bell MT" w:cs="Verdana"/>
                <w:color w:val="000000"/>
                <w:sz w:val="17"/>
                <w:szCs w:val="17"/>
              </w:rPr>
              <w:t xml:space="preserve">  |</w:t>
            </w:r>
            <w:hyperlink r:id="rId10" w:history="1">
              <w:r w:rsidRPr="00F7038A">
                <w:rPr>
                  <w:rStyle w:val="Hyperlink"/>
                  <w:sz w:val="17"/>
                  <w:szCs w:val="17"/>
                </w:rPr>
                <w:t>https://www.linkedin.com/in/michael-r-16b962164/</w:t>
              </w:r>
            </w:hyperlink>
            <w:r w:rsidRPr="00F7038A">
              <w:rPr>
                <w:rStyle w:val="Hyperlink"/>
                <w:sz w:val="17"/>
                <w:szCs w:val="17"/>
              </w:rPr>
              <w:t xml:space="preserve"> | portfolio: richarmi.github.io</w:t>
            </w:r>
          </w:p>
          <w:p w14:paraId="7D5E2F3F" w14:textId="77777777" w:rsidR="005F6899" w:rsidRPr="00F7038A" w:rsidRDefault="005F6899" w:rsidP="00C0193E">
            <w:pPr>
              <w:jc w:val="center"/>
              <w:rPr>
                <w:sz w:val="17"/>
                <w:szCs w:val="17"/>
              </w:rPr>
            </w:pPr>
          </w:p>
        </w:tc>
      </w:tr>
      <w:tr w:rsidR="00F561DD" w:rsidRPr="00F7038A" w14:paraId="631347AE" w14:textId="77777777" w:rsidTr="008A0389">
        <w:trPr>
          <w:trHeight w:val="284"/>
        </w:trPr>
        <w:tc>
          <w:tcPr>
            <w:tcW w:w="11046" w:type="dxa"/>
            <w:tcBorders>
              <w:bottom w:val="single" w:sz="12" w:space="0" w:color="auto"/>
            </w:tcBorders>
          </w:tcPr>
          <w:p w14:paraId="504430DC" w14:textId="77777777" w:rsidR="00F561DD" w:rsidRPr="00F7038A" w:rsidRDefault="00D8344A" w:rsidP="00D8344A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F7038A">
              <w:rPr>
                <w:rFonts w:ascii="Times New Roman" w:hAnsi="Times New Roman"/>
                <w:sz w:val="17"/>
                <w:szCs w:val="17"/>
              </w:rPr>
              <w:t>Skills</w:t>
            </w:r>
          </w:p>
        </w:tc>
      </w:tr>
    </w:tbl>
    <w:p w14:paraId="75B1BD4B" w14:textId="1CE4C935" w:rsidR="004D320E" w:rsidRPr="00F7038A" w:rsidRDefault="008A0389" w:rsidP="00D8344A">
      <w:pPr>
        <w:widowControl w:val="0"/>
        <w:autoSpaceDE w:val="0"/>
        <w:autoSpaceDN w:val="0"/>
        <w:adjustRightInd w:val="0"/>
        <w:ind w:left="-180"/>
        <w:rPr>
          <w:rFonts w:eastAsia="Calibri"/>
          <w:color w:val="000000"/>
          <w:sz w:val="17"/>
          <w:szCs w:val="17"/>
        </w:rPr>
      </w:pPr>
      <w:proofErr w:type="gramStart"/>
      <w:r w:rsidRPr="00F7038A">
        <w:rPr>
          <w:rFonts w:eastAsia="Calibri"/>
          <w:color w:val="000000"/>
          <w:sz w:val="17"/>
          <w:szCs w:val="17"/>
        </w:rPr>
        <w:t>C ,</w:t>
      </w:r>
      <w:proofErr w:type="gramEnd"/>
      <w:r w:rsidRPr="00F7038A">
        <w:rPr>
          <w:rFonts w:eastAsia="Calibri"/>
          <w:color w:val="000000"/>
          <w:sz w:val="17"/>
          <w:szCs w:val="17"/>
        </w:rPr>
        <w:t xml:space="preserve"> </w:t>
      </w:r>
      <w:r w:rsidR="00D8344A" w:rsidRPr="00F7038A">
        <w:rPr>
          <w:rFonts w:eastAsia="Calibri"/>
          <w:color w:val="000000"/>
          <w:sz w:val="17"/>
          <w:szCs w:val="17"/>
        </w:rPr>
        <w:t>C++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Python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SQL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HTML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CSS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proofErr w:type="spellStart"/>
      <w:r w:rsidR="00D8344A" w:rsidRPr="00F7038A">
        <w:rPr>
          <w:rFonts w:eastAsia="Calibri"/>
          <w:color w:val="000000"/>
          <w:sz w:val="17"/>
          <w:szCs w:val="17"/>
        </w:rPr>
        <w:t>Javascript</w:t>
      </w:r>
      <w:proofErr w:type="spellEnd"/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Java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 xml:space="preserve"> </w:t>
      </w:r>
      <w:proofErr w:type="spellStart"/>
      <w:r w:rsidR="00D8344A" w:rsidRPr="00F7038A">
        <w:rPr>
          <w:rFonts w:eastAsia="Calibri"/>
          <w:color w:val="000000"/>
          <w:sz w:val="17"/>
          <w:szCs w:val="17"/>
        </w:rPr>
        <w:t>JQuery</w:t>
      </w:r>
      <w:proofErr w:type="spellEnd"/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Node.js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MongoDB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6A2698" w:rsidRPr="00F7038A">
        <w:rPr>
          <w:rFonts w:eastAsia="Calibri"/>
          <w:color w:val="000000"/>
          <w:sz w:val="17"/>
          <w:szCs w:val="17"/>
        </w:rPr>
        <w:t>React.j</w:t>
      </w:r>
      <w:r w:rsidR="00D8344A" w:rsidRPr="00F7038A">
        <w:rPr>
          <w:rFonts w:eastAsia="Calibri"/>
          <w:color w:val="000000"/>
          <w:sz w:val="17"/>
          <w:szCs w:val="17"/>
        </w:rPr>
        <w:t>s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Mongoose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proofErr w:type="spellStart"/>
      <w:r w:rsidR="00D8344A" w:rsidRPr="00F7038A">
        <w:rPr>
          <w:rFonts w:eastAsia="Calibri"/>
          <w:color w:val="000000"/>
          <w:sz w:val="17"/>
          <w:szCs w:val="17"/>
        </w:rPr>
        <w:t>Github</w:t>
      </w:r>
      <w:proofErr w:type="spellEnd"/>
      <w:r w:rsidR="00D0408B" w:rsidRPr="00F7038A">
        <w:rPr>
          <w:rFonts w:eastAsia="Calibri"/>
          <w:color w:val="000000"/>
          <w:sz w:val="17"/>
          <w:szCs w:val="17"/>
        </w:rPr>
        <w:t>/</w:t>
      </w:r>
      <w:r w:rsidR="006A2698" w:rsidRPr="00F7038A">
        <w:rPr>
          <w:rFonts w:eastAsia="Calibri"/>
          <w:color w:val="000000"/>
          <w:sz w:val="17"/>
          <w:szCs w:val="17"/>
        </w:rPr>
        <w:t>GitLab/</w:t>
      </w:r>
      <w:r w:rsidR="00D0408B" w:rsidRPr="00F7038A">
        <w:rPr>
          <w:rFonts w:eastAsia="Calibri"/>
          <w:color w:val="000000"/>
          <w:sz w:val="17"/>
          <w:szCs w:val="17"/>
        </w:rPr>
        <w:t>Git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Trello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JSON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Unix\Linux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Android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6423AA" w:rsidRPr="00F7038A">
        <w:rPr>
          <w:rFonts w:eastAsia="Calibri"/>
          <w:color w:val="000000"/>
          <w:sz w:val="17"/>
          <w:szCs w:val="17"/>
        </w:rPr>
        <w:t>Neo4j,</w:t>
      </w:r>
      <w:r w:rsidRPr="00F7038A">
        <w:rPr>
          <w:rFonts w:eastAsia="Calibri"/>
          <w:color w:val="000000"/>
          <w:sz w:val="17"/>
          <w:szCs w:val="17"/>
        </w:rPr>
        <w:t xml:space="preserve"> M</w:t>
      </w:r>
      <w:r w:rsidR="00D8344A" w:rsidRPr="00F7038A">
        <w:rPr>
          <w:rFonts w:eastAsia="Calibri"/>
          <w:color w:val="000000"/>
          <w:sz w:val="17"/>
          <w:szCs w:val="17"/>
        </w:rPr>
        <w:t>ac OS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API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Full CRUD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Arduino</w:t>
      </w:r>
      <w:r w:rsidRPr="00F7038A">
        <w:rPr>
          <w:rFonts w:eastAsia="Calibri"/>
          <w:color w:val="000000"/>
          <w:sz w:val="17"/>
          <w:szCs w:val="17"/>
        </w:rPr>
        <w:t xml:space="preserve">, </w:t>
      </w:r>
      <w:r w:rsidR="00D8344A" w:rsidRPr="00F7038A">
        <w:rPr>
          <w:rFonts w:eastAsia="Calibri"/>
          <w:color w:val="000000"/>
          <w:sz w:val="17"/>
          <w:szCs w:val="17"/>
        </w:rPr>
        <w:t>MATLAB</w:t>
      </w:r>
      <w:r w:rsidR="006A2698" w:rsidRPr="00F7038A">
        <w:rPr>
          <w:rFonts w:eastAsia="Calibri"/>
          <w:color w:val="000000"/>
          <w:sz w:val="17"/>
          <w:szCs w:val="17"/>
        </w:rPr>
        <w:t>, Perl, Python</w:t>
      </w:r>
      <w:r w:rsidR="007968FB" w:rsidRPr="00F7038A">
        <w:rPr>
          <w:rFonts w:eastAsia="Calibri"/>
          <w:color w:val="000000"/>
          <w:sz w:val="17"/>
          <w:szCs w:val="17"/>
        </w:rPr>
        <w:t xml:space="preserve"> TK library (GUI)</w:t>
      </w:r>
      <w:r w:rsidR="00B30474" w:rsidRPr="00F7038A">
        <w:rPr>
          <w:rFonts w:eastAsia="Calibri"/>
          <w:color w:val="000000"/>
          <w:sz w:val="17"/>
          <w:szCs w:val="17"/>
        </w:rPr>
        <w:t>, AWS</w:t>
      </w:r>
      <w:r w:rsidR="00CE5839" w:rsidRPr="00F7038A">
        <w:rPr>
          <w:rFonts w:eastAsia="Calibri"/>
          <w:color w:val="000000"/>
          <w:sz w:val="17"/>
          <w:szCs w:val="17"/>
        </w:rPr>
        <w:t>, Cybersecurity</w:t>
      </w:r>
      <w:r w:rsidR="009B1CDF">
        <w:rPr>
          <w:rFonts w:eastAsia="Calibri"/>
          <w:color w:val="000000"/>
          <w:sz w:val="17"/>
          <w:szCs w:val="17"/>
        </w:rPr>
        <w:t>, Terraform, Docker, Kubernetes, Jenkins.</w:t>
      </w:r>
    </w:p>
    <w:tbl>
      <w:tblPr>
        <w:tblW w:w="1101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1010"/>
      </w:tblGrid>
      <w:tr w:rsidR="00F05262" w:rsidRPr="00F7038A" w14:paraId="3004EA0D" w14:textId="77777777" w:rsidTr="008A0389">
        <w:trPr>
          <w:trHeight w:val="232"/>
        </w:trPr>
        <w:tc>
          <w:tcPr>
            <w:tcW w:w="11010" w:type="dxa"/>
            <w:tcBorders>
              <w:bottom w:val="single" w:sz="12" w:space="0" w:color="auto"/>
            </w:tcBorders>
          </w:tcPr>
          <w:p w14:paraId="3EB7D358" w14:textId="77777777" w:rsidR="00025E53" w:rsidRPr="00F7038A" w:rsidRDefault="00025E53" w:rsidP="00F05262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  <w:p w14:paraId="2D339C6E" w14:textId="77777777" w:rsidR="00F05262" w:rsidRPr="00F7038A" w:rsidRDefault="00F05262" w:rsidP="00F05262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F7038A">
              <w:rPr>
                <w:rFonts w:ascii="Times New Roman" w:hAnsi="Times New Roman"/>
                <w:sz w:val="17"/>
                <w:szCs w:val="17"/>
              </w:rPr>
              <w:t>Education</w:t>
            </w:r>
          </w:p>
        </w:tc>
      </w:tr>
    </w:tbl>
    <w:p w14:paraId="0E873600" w14:textId="491E4C90" w:rsidR="00D92D45" w:rsidRPr="00F7038A" w:rsidRDefault="00D92D45" w:rsidP="00F61BF5">
      <w:pPr>
        <w:widowControl w:val="0"/>
        <w:autoSpaceDE w:val="0"/>
        <w:autoSpaceDN w:val="0"/>
        <w:adjustRightInd w:val="0"/>
        <w:ind w:left="-180"/>
        <w:rPr>
          <w:color w:val="000000"/>
          <w:sz w:val="17"/>
          <w:szCs w:val="17"/>
        </w:rPr>
      </w:pPr>
      <w:r w:rsidRPr="00F7038A">
        <w:rPr>
          <w:color w:val="000000"/>
          <w:sz w:val="17"/>
          <w:szCs w:val="17"/>
        </w:rPr>
        <w:t xml:space="preserve">ZICT </w:t>
      </w:r>
      <w:r w:rsidR="00A73CBC" w:rsidRPr="00F7038A">
        <w:rPr>
          <w:color w:val="000000"/>
          <w:sz w:val="17"/>
          <w:szCs w:val="17"/>
        </w:rPr>
        <w:t xml:space="preserve">– AWS </w:t>
      </w:r>
      <w:r w:rsidR="009327BF" w:rsidRPr="00F7038A">
        <w:rPr>
          <w:color w:val="000000"/>
          <w:sz w:val="17"/>
          <w:szCs w:val="17"/>
        </w:rPr>
        <w:t>P</w:t>
      </w:r>
      <w:r w:rsidR="00A73CBC" w:rsidRPr="00F7038A">
        <w:rPr>
          <w:color w:val="000000"/>
          <w:sz w:val="17"/>
          <w:szCs w:val="17"/>
        </w:rPr>
        <w:t xml:space="preserve">ractitioner </w:t>
      </w:r>
      <w:r w:rsidR="009327BF" w:rsidRPr="00F7038A">
        <w:rPr>
          <w:color w:val="000000"/>
          <w:sz w:val="17"/>
          <w:szCs w:val="17"/>
        </w:rPr>
        <w:t>B</w:t>
      </w:r>
      <w:r w:rsidR="00A73CBC" w:rsidRPr="00F7038A">
        <w:rPr>
          <w:color w:val="000000"/>
          <w:sz w:val="17"/>
          <w:szCs w:val="17"/>
        </w:rPr>
        <w:t>adge</w:t>
      </w:r>
      <w:r w:rsidR="009327BF" w:rsidRPr="00F7038A">
        <w:rPr>
          <w:color w:val="000000"/>
          <w:sz w:val="17"/>
          <w:szCs w:val="17"/>
        </w:rPr>
        <w:t>, October 2024</w:t>
      </w:r>
      <w:r w:rsidR="009B1CDF">
        <w:rPr>
          <w:color w:val="000000"/>
          <w:sz w:val="17"/>
          <w:szCs w:val="17"/>
        </w:rPr>
        <w:t>; Completion of DevOps coursework (Badge forthcoming)</w:t>
      </w:r>
    </w:p>
    <w:p w14:paraId="28DB7A18" w14:textId="591B7C95" w:rsidR="00D014C2" w:rsidRPr="00F7038A" w:rsidRDefault="00C756A3" w:rsidP="00F61BF5">
      <w:pPr>
        <w:widowControl w:val="0"/>
        <w:autoSpaceDE w:val="0"/>
        <w:autoSpaceDN w:val="0"/>
        <w:adjustRightInd w:val="0"/>
        <w:ind w:left="-180"/>
        <w:rPr>
          <w:color w:val="000000"/>
          <w:sz w:val="17"/>
          <w:szCs w:val="17"/>
        </w:rPr>
      </w:pPr>
      <w:r w:rsidRPr="00F7038A">
        <w:rPr>
          <w:color w:val="000000"/>
          <w:sz w:val="17"/>
          <w:szCs w:val="17"/>
        </w:rPr>
        <w:t xml:space="preserve">Front Range Community College </w:t>
      </w:r>
      <w:r w:rsidR="00530C26" w:rsidRPr="00F7038A">
        <w:rPr>
          <w:color w:val="000000"/>
          <w:sz w:val="17"/>
          <w:szCs w:val="17"/>
        </w:rPr>
        <w:t>–</w:t>
      </w:r>
      <w:r w:rsidR="009D16A1" w:rsidRPr="00F7038A">
        <w:rPr>
          <w:color w:val="000000"/>
          <w:sz w:val="17"/>
          <w:szCs w:val="17"/>
        </w:rPr>
        <w:t xml:space="preserve"> IBM </w:t>
      </w:r>
      <w:r w:rsidR="00530C26" w:rsidRPr="00F7038A">
        <w:rPr>
          <w:color w:val="000000"/>
          <w:sz w:val="17"/>
          <w:szCs w:val="17"/>
        </w:rPr>
        <w:t xml:space="preserve">Cyber Security </w:t>
      </w:r>
      <w:r w:rsidR="009D16A1" w:rsidRPr="00F7038A">
        <w:rPr>
          <w:color w:val="000000"/>
          <w:sz w:val="17"/>
          <w:szCs w:val="17"/>
        </w:rPr>
        <w:t>badges</w:t>
      </w:r>
      <w:r w:rsidR="00094664" w:rsidRPr="00F7038A">
        <w:rPr>
          <w:color w:val="000000"/>
          <w:sz w:val="17"/>
          <w:szCs w:val="17"/>
        </w:rPr>
        <w:t xml:space="preserve">, </w:t>
      </w:r>
      <w:r w:rsidR="0057006C" w:rsidRPr="00F7038A">
        <w:rPr>
          <w:color w:val="000000"/>
          <w:sz w:val="17"/>
          <w:szCs w:val="17"/>
        </w:rPr>
        <w:t>August 2024</w:t>
      </w:r>
    </w:p>
    <w:p w14:paraId="4793B024" w14:textId="1C0D2C61" w:rsidR="00F61BF5" w:rsidRPr="00F7038A" w:rsidRDefault="00F61BF5" w:rsidP="00F61BF5">
      <w:pPr>
        <w:widowControl w:val="0"/>
        <w:autoSpaceDE w:val="0"/>
        <w:autoSpaceDN w:val="0"/>
        <w:adjustRightInd w:val="0"/>
        <w:ind w:left="-180"/>
        <w:rPr>
          <w:color w:val="000000"/>
          <w:sz w:val="17"/>
          <w:szCs w:val="17"/>
        </w:rPr>
      </w:pPr>
      <w:r w:rsidRPr="00F7038A">
        <w:rPr>
          <w:color w:val="000000"/>
          <w:sz w:val="17"/>
          <w:szCs w:val="17"/>
        </w:rPr>
        <w:t>General Assembly</w:t>
      </w:r>
      <w:r w:rsidR="00304B96" w:rsidRPr="00F7038A">
        <w:rPr>
          <w:sz w:val="17"/>
          <w:szCs w:val="17"/>
        </w:rPr>
        <w:t xml:space="preserve"> – </w:t>
      </w:r>
      <w:r w:rsidRPr="00F7038A">
        <w:rPr>
          <w:color w:val="000000"/>
          <w:sz w:val="17"/>
          <w:szCs w:val="17"/>
        </w:rPr>
        <w:t>Immersive Full-Stack Web Development Program Certificate, 2018</w:t>
      </w:r>
    </w:p>
    <w:p w14:paraId="07D9307F" w14:textId="76A25325" w:rsidR="00F61BF5" w:rsidRPr="00F7038A" w:rsidRDefault="00F61BF5" w:rsidP="00F61BF5">
      <w:pPr>
        <w:widowControl w:val="0"/>
        <w:autoSpaceDE w:val="0"/>
        <w:autoSpaceDN w:val="0"/>
        <w:adjustRightInd w:val="0"/>
        <w:ind w:left="-180"/>
        <w:rPr>
          <w:color w:val="000000"/>
          <w:sz w:val="17"/>
          <w:szCs w:val="17"/>
        </w:rPr>
      </w:pPr>
      <w:r w:rsidRPr="00F7038A">
        <w:rPr>
          <w:color w:val="000000"/>
          <w:sz w:val="17"/>
          <w:szCs w:val="17"/>
        </w:rPr>
        <w:t xml:space="preserve">Udemy Online Courses – Certificates of </w:t>
      </w:r>
      <w:proofErr w:type="gramStart"/>
      <w:r w:rsidRPr="00F7038A">
        <w:rPr>
          <w:color w:val="000000"/>
          <w:sz w:val="17"/>
          <w:szCs w:val="17"/>
        </w:rPr>
        <w:t xml:space="preserve">Completions </w:t>
      </w:r>
      <w:r w:rsidR="00304B96" w:rsidRPr="00F7038A">
        <w:rPr>
          <w:sz w:val="17"/>
          <w:szCs w:val="17"/>
        </w:rPr>
        <w:t xml:space="preserve"> –</w:t>
      </w:r>
      <w:proofErr w:type="gramEnd"/>
      <w:r w:rsidR="00304B96" w:rsidRPr="00F7038A">
        <w:rPr>
          <w:sz w:val="17"/>
          <w:szCs w:val="17"/>
        </w:rPr>
        <w:t xml:space="preserve"> </w:t>
      </w:r>
      <w:r w:rsidRPr="00F7038A">
        <w:rPr>
          <w:color w:val="000000"/>
          <w:sz w:val="17"/>
          <w:szCs w:val="17"/>
        </w:rPr>
        <w:t>Learned Website Penetration Testing and Website Hacking</w:t>
      </w:r>
      <w:r w:rsidR="00575ACF" w:rsidRPr="00F7038A">
        <w:rPr>
          <w:color w:val="000000"/>
          <w:sz w:val="17"/>
          <w:szCs w:val="17"/>
        </w:rPr>
        <w:t>, 2018</w:t>
      </w:r>
    </w:p>
    <w:p w14:paraId="32261C54" w14:textId="21B26744" w:rsidR="00F61BF5" w:rsidRPr="00F7038A" w:rsidRDefault="00F61BF5" w:rsidP="00F61BF5">
      <w:pPr>
        <w:widowControl w:val="0"/>
        <w:autoSpaceDE w:val="0"/>
        <w:autoSpaceDN w:val="0"/>
        <w:adjustRightInd w:val="0"/>
        <w:ind w:left="-180"/>
        <w:rPr>
          <w:color w:val="000000"/>
          <w:sz w:val="17"/>
          <w:szCs w:val="17"/>
        </w:rPr>
      </w:pPr>
      <w:r w:rsidRPr="00F7038A">
        <w:rPr>
          <w:color w:val="000000"/>
          <w:sz w:val="17"/>
          <w:szCs w:val="17"/>
        </w:rPr>
        <w:t>University of Colorado at Denver</w:t>
      </w:r>
      <w:r w:rsidR="00304B96" w:rsidRPr="00F7038A">
        <w:rPr>
          <w:sz w:val="17"/>
          <w:szCs w:val="17"/>
        </w:rPr>
        <w:t xml:space="preserve"> – </w:t>
      </w:r>
      <w:r w:rsidRPr="00F7038A">
        <w:rPr>
          <w:color w:val="000000"/>
          <w:sz w:val="17"/>
          <w:szCs w:val="17"/>
        </w:rPr>
        <w:t xml:space="preserve">B.S. Computer Science, 2016 </w:t>
      </w:r>
    </w:p>
    <w:p w14:paraId="7B199216" w14:textId="616DAEED" w:rsidR="00F61BF5" w:rsidRPr="00F7038A" w:rsidRDefault="00F61BF5" w:rsidP="00F61BF5">
      <w:pPr>
        <w:ind w:left="-180"/>
        <w:rPr>
          <w:sz w:val="17"/>
          <w:szCs w:val="17"/>
        </w:rPr>
      </w:pPr>
      <w:r w:rsidRPr="00F7038A">
        <w:rPr>
          <w:color w:val="000000"/>
          <w:sz w:val="17"/>
          <w:szCs w:val="17"/>
        </w:rPr>
        <w:t>Community College of Denver</w:t>
      </w:r>
      <w:r w:rsidR="00304B96" w:rsidRPr="00F7038A">
        <w:rPr>
          <w:sz w:val="17"/>
          <w:szCs w:val="17"/>
        </w:rPr>
        <w:t xml:space="preserve"> – </w:t>
      </w:r>
      <w:r w:rsidRPr="00F7038A">
        <w:rPr>
          <w:color w:val="000000"/>
          <w:sz w:val="17"/>
          <w:szCs w:val="17"/>
        </w:rPr>
        <w:t>A.S. Computer Science, 2009</w:t>
      </w:r>
    </w:p>
    <w:tbl>
      <w:tblPr>
        <w:tblW w:w="109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980"/>
      </w:tblGrid>
      <w:tr w:rsidR="00A93C36" w:rsidRPr="00F7038A" w14:paraId="1F015579" w14:textId="77777777" w:rsidTr="002452E8">
        <w:trPr>
          <w:trHeight w:val="275"/>
        </w:trPr>
        <w:tc>
          <w:tcPr>
            <w:tcW w:w="10980" w:type="dxa"/>
            <w:tcBorders>
              <w:bottom w:val="single" w:sz="12" w:space="0" w:color="auto"/>
            </w:tcBorders>
          </w:tcPr>
          <w:p w14:paraId="1F065273" w14:textId="77777777" w:rsidR="00025E53" w:rsidRPr="00F7038A" w:rsidRDefault="00025E53" w:rsidP="00A93C36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  <w:p w14:paraId="5095D460" w14:textId="77777777" w:rsidR="00A93C36" w:rsidRPr="00F7038A" w:rsidRDefault="00E50C71" w:rsidP="00A93C36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F7038A">
              <w:rPr>
                <w:rFonts w:ascii="Times New Roman" w:hAnsi="Times New Roman"/>
                <w:sz w:val="17"/>
                <w:szCs w:val="17"/>
              </w:rPr>
              <w:t>Summary of Qualifications</w:t>
            </w:r>
          </w:p>
        </w:tc>
      </w:tr>
    </w:tbl>
    <w:p w14:paraId="1138BA55" w14:textId="51F9A1B0" w:rsidR="001F22C9" w:rsidRPr="00F7038A" w:rsidRDefault="001F22C9" w:rsidP="002C3472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Perl</w:t>
      </w:r>
      <w:r w:rsidRPr="00F7038A">
        <w:rPr>
          <w:sz w:val="17"/>
          <w:szCs w:val="17"/>
        </w:rPr>
        <w:t xml:space="preserve"> (</w:t>
      </w:r>
      <w:r w:rsidRPr="00F7038A">
        <w:rPr>
          <w:sz w:val="17"/>
          <w:szCs w:val="17"/>
          <w:u w:val="single"/>
        </w:rPr>
        <w:t>scripting</w:t>
      </w:r>
      <w:r w:rsidRPr="00F7038A">
        <w:rPr>
          <w:sz w:val="17"/>
          <w:szCs w:val="17"/>
        </w:rPr>
        <w:t>) –</w:t>
      </w:r>
      <w:r w:rsidR="00F73C23" w:rsidRPr="00F7038A">
        <w:rPr>
          <w:sz w:val="17"/>
          <w:szCs w:val="17"/>
        </w:rPr>
        <w:t xml:space="preserve"> </w:t>
      </w:r>
      <w:r w:rsidRPr="00F7038A">
        <w:rPr>
          <w:sz w:val="17"/>
          <w:szCs w:val="17"/>
        </w:rPr>
        <w:t xml:space="preserve">Implemented program scripts for finding and parsing logs, finding similarities/differences in file/directory contents using a set-theory-based library, monitoring the ELK stack’s processes and daemons on different domains, date-time conversion between epoch and standard string formats, pattern-matching strings/arrays using a pattern-matching library, and running quicksort and insertion-sort algorithms. Worked on fixes for programs/scripts for finding a user’s credentials/certs and reading </w:t>
      </w:r>
      <w:proofErr w:type="spellStart"/>
      <w:r w:rsidRPr="00F7038A">
        <w:rPr>
          <w:sz w:val="17"/>
          <w:szCs w:val="17"/>
        </w:rPr>
        <w:t>crons</w:t>
      </w:r>
      <w:proofErr w:type="spellEnd"/>
      <w:r w:rsidRPr="00F7038A">
        <w:rPr>
          <w:sz w:val="17"/>
          <w:szCs w:val="17"/>
        </w:rPr>
        <w:t>. Implemented object-oriented data-structure</w:t>
      </w:r>
      <w:r w:rsidR="004F4454" w:rsidRPr="00F7038A">
        <w:rPr>
          <w:sz w:val="17"/>
          <w:szCs w:val="17"/>
        </w:rPr>
        <w:t>s</w:t>
      </w:r>
      <w:r w:rsidRPr="00F7038A">
        <w:rPr>
          <w:sz w:val="17"/>
          <w:szCs w:val="17"/>
        </w:rPr>
        <w:t xml:space="preserve"> pointer constructs. </w:t>
      </w:r>
    </w:p>
    <w:p w14:paraId="48510B45" w14:textId="77777777" w:rsidR="001F22C9" w:rsidRPr="00F7038A" w:rsidRDefault="001F22C9" w:rsidP="002C3472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Perl Project</w:t>
      </w:r>
      <w:r w:rsidRPr="00F7038A">
        <w:rPr>
          <w:sz w:val="17"/>
          <w:szCs w:val="17"/>
        </w:rPr>
        <w:t xml:space="preserve"> – Created a log-grepping tool and its documentation. Also implemented </w:t>
      </w:r>
      <w:proofErr w:type="spellStart"/>
      <w:r w:rsidRPr="00F7038A">
        <w:rPr>
          <w:sz w:val="17"/>
          <w:szCs w:val="17"/>
        </w:rPr>
        <w:t>getOptions</w:t>
      </w:r>
      <w:proofErr w:type="spellEnd"/>
      <w:r w:rsidRPr="00F7038A">
        <w:rPr>
          <w:sz w:val="17"/>
          <w:szCs w:val="17"/>
        </w:rPr>
        <w:t xml:space="preserve"> for its following arbitrary options on a command-line prompt: Date-time setup, case option, block-grepping options, debugger mode, file output</w:t>
      </w:r>
      <w:r w:rsidR="00DB7DDD" w:rsidRPr="00F7038A">
        <w:rPr>
          <w:sz w:val="17"/>
          <w:szCs w:val="17"/>
        </w:rPr>
        <w:t>/path destination, search pattern, secondary prompt, and help documentation.</w:t>
      </w:r>
    </w:p>
    <w:p w14:paraId="682A3F57" w14:textId="77777777" w:rsidR="00661E1E" w:rsidRPr="00F7038A" w:rsidRDefault="00F05262" w:rsidP="002C3472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Python</w:t>
      </w:r>
      <w:r w:rsidRPr="00F7038A">
        <w:rPr>
          <w:sz w:val="17"/>
          <w:szCs w:val="17"/>
        </w:rPr>
        <w:t xml:space="preserve"> Programming</w:t>
      </w:r>
      <w:r w:rsidR="0032679B" w:rsidRPr="00F7038A">
        <w:rPr>
          <w:sz w:val="17"/>
          <w:szCs w:val="17"/>
        </w:rPr>
        <w:t xml:space="preserve"> (</w:t>
      </w:r>
      <w:r w:rsidR="0032679B" w:rsidRPr="00F7038A">
        <w:rPr>
          <w:sz w:val="17"/>
          <w:szCs w:val="17"/>
          <w:u w:val="single"/>
        </w:rPr>
        <w:t>scripting</w:t>
      </w:r>
      <w:r w:rsidR="0032679B" w:rsidRPr="00F7038A">
        <w:rPr>
          <w:sz w:val="17"/>
          <w:szCs w:val="17"/>
        </w:rPr>
        <w:t>)</w:t>
      </w:r>
      <w:r w:rsidRPr="00F7038A">
        <w:rPr>
          <w:sz w:val="17"/>
          <w:szCs w:val="17"/>
        </w:rPr>
        <w:t xml:space="preserve"> </w:t>
      </w:r>
      <w:r w:rsidR="00C57E3F" w:rsidRPr="00F7038A">
        <w:rPr>
          <w:sz w:val="17"/>
          <w:szCs w:val="17"/>
        </w:rPr>
        <w:t>-</w:t>
      </w:r>
      <w:r w:rsidRPr="00F7038A">
        <w:rPr>
          <w:sz w:val="17"/>
          <w:szCs w:val="17"/>
        </w:rPr>
        <w:t xml:space="preserve"> Created and implemented byte, stack, and searching algorithm programs.</w:t>
      </w:r>
    </w:p>
    <w:p w14:paraId="37CCCE50" w14:textId="77777777" w:rsidR="001C2361" w:rsidRPr="00F7038A" w:rsidRDefault="00EC0E62" w:rsidP="002C3472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Python Project</w:t>
      </w:r>
      <w:r w:rsidRPr="00F7038A">
        <w:rPr>
          <w:sz w:val="17"/>
          <w:szCs w:val="17"/>
        </w:rPr>
        <w:t xml:space="preserve"> – Created a Graphical User Interface (GUI) for a log-grabber python script with the following features: compilation construct using the </w:t>
      </w:r>
      <w:r w:rsidRPr="00F7038A">
        <w:rPr>
          <w:b/>
          <w:sz w:val="17"/>
          <w:szCs w:val="17"/>
          <w:u w:val="single"/>
        </w:rPr>
        <w:t>Waterfal</w:t>
      </w:r>
      <w:r w:rsidRPr="00F7038A">
        <w:rPr>
          <w:b/>
          <w:sz w:val="17"/>
          <w:szCs w:val="17"/>
        </w:rPr>
        <w:t>l</w:t>
      </w:r>
      <w:r w:rsidRPr="00F7038A">
        <w:rPr>
          <w:sz w:val="17"/>
          <w:szCs w:val="17"/>
        </w:rPr>
        <w:t xml:space="preserve"> concept, multiprocessing/multithreading, a documentation page within the GUI, and a viewer for displaying the running states of threads/processes, their activity states, and the number of errors and what they are. Also created a means for the GUI to </w:t>
      </w:r>
      <w:proofErr w:type="gramStart"/>
      <w:r w:rsidRPr="00F7038A">
        <w:rPr>
          <w:sz w:val="17"/>
          <w:szCs w:val="17"/>
        </w:rPr>
        <w:t>assemble together</w:t>
      </w:r>
      <w:proofErr w:type="gramEnd"/>
      <w:r w:rsidRPr="00F7038A">
        <w:rPr>
          <w:sz w:val="17"/>
          <w:szCs w:val="17"/>
        </w:rPr>
        <w:t xml:space="preserve"> command strings based on the user’s choice of options to be conveyed to the GUI’s provided log-grabber script.</w:t>
      </w:r>
    </w:p>
    <w:p w14:paraId="4713A782" w14:textId="52BF8029" w:rsidR="002C3472" w:rsidRPr="00F7038A" w:rsidRDefault="002452E8" w:rsidP="002C3472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Android</w:t>
      </w:r>
      <w:r w:rsidRPr="00F7038A">
        <w:rPr>
          <w:sz w:val="17"/>
          <w:szCs w:val="17"/>
        </w:rPr>
        <w:t xml:space="preserve"> App Programming</w:t>
      </w:r>
      <w:r w:rsidR="00304B96" w:rsidRPr="00F7038A">
        <w:rPr>
          <w:sz w:val="17"/>
          <w:szCs w:val="17"/>
        </w:rPr>
        <w:t xml:space="preserve"> – </w:t>
      </w:r>
      <w:r w:rsidR="00102CEE" w:rsidRPr="00F7038A">
        <w:rPr>
          <w:sz w:val="17"/>
          <w:szCs w:val="17"/>
        </w:rPr>
        <w:t xml:space="preserve">Created </w:t>
      </w:r>
      <w:proofErr w:type="gramStart"/>
      <w:r w:rsidR="00102CEE" w:rsidRPr="00F7038A">
        <w:rPr>
          <w:sz w:val="17"/>
          <w:szCs w:val="17"/>
        </w:rPr>
        <w:t>a number of</w:t>
      </w:r>
      <w:proofErr w:type="gramEnd"/>
      <w:r w:rsidR="00102CEE" w:rsidRPr="00F7038A">
        <w:rPr>
          <w:sz w:val="17"/>
          <w:szCs w:val="17"/>
        </w:rPr>
        <w:t xml:space="preserve"> functions utilizing troubleshooting and complex e</w:t>
      </w:r>
      <w:r w:rsidR="004151DD" w:rsidRPr="00F7038A">
        <w:rPr>
          <w:sz w:val="17"/>
          <w:szCs w:val="17"/>
        </w:rPr>
        <w:t xml:space="preserve">ngineering and design concepts </w:t>
      </w:r>
      <w:r w:rsidR="00102CEE" w:rsidRPr="00F7038A">
        <w:rPr>
          <w:sz w:val="17"/>
          <w:szCs w:val="17"/>
        </w:rPr>
        <w:t xml:space="preserve">for a First Responder’s </w:t>
      </w:r>
      <w:r w:rsidR="004151DD" w:rsidRPr="00F7038A">
        <w:rPr>
          <w:sz w:val="17"/>
          <w:szCs w:val="17"/>
        </w:rPr>
        <w:t>Personal Electronic Device (</w:t>
      </w:r>
      <w:proofErr w:type="spellStart"/>
      <w:r w:rsidR="004151DD" w:rsidRPr="00F7038A">
        <w:rPr>
          <w:sz w:val="17"/>
          <w:szCs w:val="17"/>
        </w:rPr>
        <w:t>FirstNET</w:t>
      </w:r>
      <w:proofErr w:type="spellEnd"/>
      <w:r w:rsidR="004151DD" w:rsidRPr="00F7038A">
        <w:rPr>
          <w:sz w:val="17"/>
          <w:szCs w:val="17"/>
        </w:rPr>
        <w:t xml:space="preserve"> Engineering internship as student trainee).</w:t>
      </w:r>
    </w:p>
    <w:p w14:paraId="580DF4E6" w14:textId="6232E5D3" w:rsidR="004F32D7" w:rsidRPr="00F7038A" w:rsidRDefault="00F05262" w:rsidP="000441ED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rStyle w:val="Strong"/>
          <w:sz w:val="17"/>
          <w:szCs w:val="17"/>
        </w:rPr>
        <w:t>C</w:t>
      </w:r>
      <w:r w:rsidRPr="00F7038A">
        <w:rPr>
          <w:rStyle w:val="Strong"/>
          <w:b w:val="0"/>
          <w:sz w:val="17"/>
          <w:szCs w:val="17"/>
        </w:rPr>
        <w:t xml:space="preserve"> &amp; </w:t>
      </w:r>
      <w:r w:rsidRPr="00F7038A">
        <w:rPr>
          <w:rStyle w:val="Strong"/>
          <w:sz w:val="17"/>
          <w:szCs w:val="17"/>
        </w:rPr>
        <w:t xml:space="preserve">C++ </w:t>
      </w:r>
      <w:r w:rsidRPr="00F7038A">
        <w:rPr>
          <w:rStyle w:val="Strong"/>
          <w:b w:val="0"/>
          <w:sz w:val="17"/>
          <w:szCs w:val="17"/>
        </w:rPr>
        <w:t>Programming</w:t>
      </w:r>
      <w:r w:rsidRPr="00F7038A">
        <w:rPr>
          <w:rStyle w:val="Strong"/>
          <w:sz w:val="17"/>
          <w:szCs w:val="17"/>
        </w:rPr>
        <w:t xml:space="preserve"> -</w:t>
      </w:r>
      <w:r w:rsidR="004F32D7" w:rsidRPr="00F7038A">
        <w:rPr>
          <w:rStyle w:val="Strong"/>
          <w:sz w:val="17"/>
          <w:szCs w:val="17"/>
        </w:rPr>
        <w:t xml:space="preserve"> </w:t>
      </w:r>
      <w:r w:rsidR="004F32D7" w:rsidRPr="00F7038A">
        <w:rPr>
          <w:sz w:val="17"/>
          <w:szCs w:val="17"/>
        </w:rPr>
        <w:t>Used inheritance, encapsulation,</w:t>
      </w:r>
      <w:r w:rsidR="009F59F1" w:rsidRPr="00F7038A">
        <w:rPr>
          <w:sz w:val="17"/>
          <w:szCs w:val="17"/>
        </w:rPr>
        <w:t xml:space="preserve"> networking,</w:t>
      </w:r>
      <w:r w:rsidR="004F32D7" w:rsidRPr="00F7038A">
        <w:rPr>
          <w:sz w:val="17"/>
          <w:szCs w:val="17"/>
        </w:rPr>
        <w:t xml:space="preserve"> stream I/O and </w:t>
      </w:r>
      <w:proofErr w:type="gramStart"/>
      <w:r w:rsidR="004F32D7" w:rsidRPr="00F7038A">
        <w:rPr>
          <w:sz w:val="17"/>
          <w:szCs w:val="17"/>
        </w:rPr>
        <w:t>random access</w:t>
      </w:r>
      <w:proofErr w:type="gramEnd"/>
      <w:r w:rsidR="004F32D7" w:rsidRPr="00F7038A">
        <w:rPr>
          <w:sz w:val="17"/>
          <w:szCs w:val="17"/>
        </w:rPr>
        <w:t xml:space="preserve"> file I/O.</w:t>
      </w:r>
      <w:r w:rsidRPr="00F7038A">
        <w:rPr>
          <w:rStyle w:val="Strong"/>
          <w:sz w:val="17"/>
          <w:szCs w:val="17"/>
        </w:rPr>
        <w:t xml:space="preserve"> </w:t>
      </w:r>
      <w:r w:rsidRPr="00F7038A">
        <w:rPr>
          <w:sz w:val="17"/>
          <w:szCs w:val="17"/>
        </w:rPr>
        <w:t>Implemented different sorting algorithms using C++. Developed Dijkstra’s algorithm program in C++.</w:t>
      </w:r>
      <w:r w:rsidR="004D0F8F" w:rsidRPr="00F7038A">
        <w:rPr>
          <w:sz w:val="17"/>
          <w:szCs w:val="17"/>
        </w:rPr>
        <w:t xml:space="preserve"> </w:t>
      </w:r>
      <w:r w:rsidR="00026FB2" w:rsidRPr="00F7038A">
        <w:rPr>
          <w:sz w:val="17"/>
          <w:szCs w:val="17"/>
        </w:rPr>
        <w:t xml:space="preserve">Developed the Knuth-Morris-Pratt and </w:t>
      </w:r>
      <w:r w:rsidR="00A541B4" w:rsidRPr="00F7038A">
        <w:rPr>
          <w:sz w:val="17"/>
          <w:szCs w:val="17"/>
        </w:rPr>
        <w:t>finite-state-machine pattern-matching algorithms.</w:t>
      </w:r>
      <w:r w:rsidRPr="00F7038A">
        <w:rPr>
          <w:sz w:val="17"/>
          <w:szCs w:val="17"/>
        </w:rPr>
        <w:t xml:space="preserve"> Developed a C++ parsing program for use with a command prompt to create and add new user defined commands.</w:t>
      </w:r>
      <w:r w:rsidR="008946DE" w:rsidRPr="00F7038A">
        <w:rPr>
          <w:sz w:val="17"/>
          <w:szCs w:val="17"/>
        </w:rPr>
        <w:t xml:space="preserve"> W</w:t>
      </w:r>
      <w:r w:rsidR="00A541B4" w:rsidRPr="00F7038A">
        <w:rPr>
          <w:sz w:val="17"/>
          <w:szCs w:val="17"/>
        </w:rPr>
        <w:t>orked on fixes for FTP/SFTP (</w:t>
      </w:r>
      <w:r w:rsidR="00A541B4" w:rsidRPr="00F7038A">
        <w:rPr>
          <w:b/>
          <w:sz w:val="17"/>
          <w:szCs w:val="17"/>
          <w:u w:val="single"/>
        </w:rPr>
        <w:t>Linux</w:t>
      </w:r>
      <w:r w:rsidR="00A541B4" w:rsidRPr="00F7038A">
        <w:rPr>
          <w:sz w:val="17"/>
          <w:szCs w:val="17"/>
        </w:rPr>
        <w:t>).</w:t>
      </w:r>
      <w:r w:rsidR="008946DE" w:rsidRPr="00F7038A">
        <w:rPr>
          <w:sz w:val="17"/>
          <w:szCs w:val="17"/>
        </w:rPr>
        <w:t xml:space="preserve"> Also implemented a socket program for client/server command processing program for print jobs</w:t>
      </w:r>
      <w:r w:rsidR="00E16361" w:rsidRPr="00F7038A">
        <w:rPr>
          <w:sz w:val="17"/>
          <w:szCs w:val="17"/>
        </w:rPr>
        <w:t>.</w:t>
      </w:r>
      <w:r w:rsidR="007215E0" w:rsidRPr="00F7038A">
        <w:rPr>
          <w:sz w:val="17"/>
          <w:szCs w:val="17"/>
        </w:rPr>
        <w:t xml:space="preserve"> Performed unit testing.</w:t>
      </w:r>
    </w:p>
    <w:p w14:paraId="2A79111E" w14:textId="12DA47B6" w:rsidR="001C2361" w:rsidRPr="00F7038A" w:rsidRDefault="00F05262" w:rsidP="001B7204">
      <w:pPr>
        <w:numPr>
          <w:ilvl w:val="0"/>
          <w:numId w:val="9"/>
        </w:numPr>
        <w:ind w:left="0" w:right="90" w:hanging="180"/>
        <w:rPr>
          <w:sz w:val="17"/>
          <w:szCs w:val="17"/>
        </w:rPr>
      </w:pPr>
      <w:r w:rsidRPr="00F7038A">
        <w:rPr>
          <w:b/>
          <w:sz w:val="17"/>
          <w:szCs w:val="17"/>
          <w:u w:val="single"/>
        </w:rPr>
        <w:t>Java</w:t>
      </w:r>
      <w:r w:rsidRPr="00F7038A">
        <w:rPr>
          <w:b/>
          <w:sz w:val="17"/>
          <w:szCs w:val="17"/>
        </w:rPr>
        <w:t xml:space="preserve"> </w:t>
      </w:r>
      <w:r w:rsidRPr="00F7038A">
        <w:rPr>
          <w:sz w:val="17"/>
          <w:szCs w:val="17"/>
        </w:rPr>
        <w:t>Programming</w:t>
      </w:r>
      <w:r w:rsidR="0032679B" w:rsidRPr="00F7038A">
        <w:rPr>
          <w:sz w:val="17"/>
          <w:szCs w:val="17"/>
        </w:rPr>
        <w:t xml:space="preserve"> (</w:t>
      </w:r>
      <w:r w:rsidR="0032679B" w:rsidRPr="00F7038A">
        <w:rPr>
          <w:sz w:val="17"/>
          <w:szCs w:val="17"/>
          <w:u w:val="single"/>
        </w:rPr>
        <w:t>scripting</w:t>
      </w:r>
      <w:r w:rsidR="0032679B" w:rsidRPr="00F7038A">
        <w:rPr>
          <w:sz w:val="17"/>
          <w:szCs w:val="17"/>
        </w:rPr>
        <w:t>)</w:t>
      </w:r>
      <w:r w:rsidR="00304B96" w:rsidRPr="00F7038A">
        <w:rPr>
          <w:sz w:val="17"/>
          <w:szCs w:val="17"/>
        </w:rPr>
        <w:t xml:space="preserve"> – </w:t>
      </w:r>
      <w:r w:rsidR="009F59F1" w:rsidRPr="00F7038A">
        <w:rPr>
          <w:sz w:val="17"/>
          <w:szCs w:val="17"/>
        </w:rPr>
        <w:t>Used various packages provided by the Java platform,</w:t>
      </w:r>
      <w:r w:rsidR="00F44868" w:rsidRPr="00F7038A">
        <w:rPr>
          <w:sz w:val="17"/>
          <w:szCs w:val="17"/>
        </w:rPr>
        <w:t xml:space="preserve"> stream I/O, random access file I/O</w:t>
      </w:r>
      <w:r w:rsidR="0018258C" w:rsidRPr="00F7038A">
        <w:rPr>
          <w:sz w:val="17"/>
          <w:szCs w:val="17"/>
        </w:rPr>
        <w:t xml:space="preserve">, and both extending (inheritance) and </w:t>
      </w:r>
      <w:r w:rsidR="009F59F1" w:rsidRPr="00F7038A">
        <w:rPr>
          <w:sz w:val="17"/>
          <w:szCs w:val="17"/>
        </w:rPr>
        <w:t>collection classes</w:t>
      </w:r>
      <w:r w:rsidR="0018258C" w:rsidRPr="00F7038A">
        <w:rPr>
          <w:sz w:val="17"/>
          <w:szCs w:val="17"/>
        </w:rPr>
        <w:t>.</w:t>
      </w:r>
      <w:r w:rsidR="009F59F1" w:rsidRPr="00F7038A">
        <w:rPr>
          <w:sz w:val="17"/>
          <w:szCs w:val="17"/>
        </w:rPr>
        <w:t xml:space="preserve"> </w:t>
      </w:r>
      <w:r w:rsidRPr="00F7038A">
        <w:rPr>
          <w:sz w:val="17"/>
          <w:szCs w:val="17"/>
        </w:rPr>
        <w:t xml:space="preserve">Developed byte and matrix implementation programs. Developed an encryption program in C++ and a counterpart in Java. Developed application processes to manipulate a </w:t>
      </w:r>
      <w:r w:rsidRPr="00F7038A">
        <w:rPr>
          <w:b/>
          <w:sz w:val="17"/>
          <w:szCs w:val="17"/>
        </w:rPr>
        <w:t>Neo4</w:t>
      </w:r>
      <w:r w:rsidR="006423AA" w:rsidRPr="00F7038A">
        <w:rPr>
          <w:b/>
          <w:sz w:val="17"/>
          <w:szCs w:val="17"/>
        </w:rPr>
        <w:t>J</w:t>
      </w:r>
      <w:r w:rsidRPr="00F7038A">
        <w:rPr>
          <w:sz w:val="17"/>
          <w:szCs w:val="17"/>
        </w:rPr>
        <w:t xml:space="preserve"> graph database and output search </w:t>
      </w:r>
      <w:proofErr w:type="gramStart"/>
      <w:r w:rsidRPr="00F7038A">
        <w:rPr>
          <w:sz w:val="17"/>
          <w:szCs w:val="17"/>
        </w:rPr>
        <w:t>results</w:t>
      </w:r>
      <w:r w:rsidR="00FE219A" w:rsidRPr="00F7038A">
        <w:rPr>
          <w:sz w:val="17"/>
          <w:szCs w:val="17"/>
        </w:rPr>
        <w:t xml:space="preserve"> (unstructured querying of database contents)</w:t>
      </w:r>
      <w:proofErr w:type="gramEnd"/>
      <w:r w:rsidRPr="00F7038A">
        <w:rPr>
          <w:sz w:val="17"/>
          <w:szCs w:val="17"/>
        </w:rPr>
        <w:t>.</w:t>
      </w:r>
    </w:p>
    <w:p w14:paraId="01928584" w14:textId="1C96245C" w:rsidR="002452E8" w:rsidRPr="00F7038A" w:rsidRDefault="002452E8" w:rsidP="002452E8">
      <w:pPr>
        <w:numPr>
          <w:ilvl w:val="0"/>
          <w:numId w:val="9"/>
        </w:numPr>
        <w:ind w:left="0" w:right="9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MATLAB</w:t>
      </w:r>
      <w:r w:rsidRPr="00F7038A">
        <w:rPr>
          <w:sz w:val="17"/>
          <w:szCs w:val="17"/>
        </w:rPr>
        <w:t xml:space="preserve"> Programming</w:t>
      </w:r>
      <w:r w:rsidR="00304B96" w:rsidRPr="00F7038A">
        <w:rPr>
          <w:sz w:val="17"/>
          <w:szCs w:val="17"/>
        </w:rPr>
        <w:t xml:space="preserve"> – </w:t>
      </w:r>
      <w:r w:rsidRPr="00F7038A">
        <w:rPr>
          <w:sz w:val="17"/>
          <w:szCs w:val="17"/>
        </w:rPr>
        <w:t>Developed programs for calculating the QR factorization of matrix problems, Household Reflectors, mathematical root finding</w:t>
      </w:r>
      <w:r w:rsidR="004633C7" w:rsidRPr="00F7038A">
        <w:rPr>
          <w:sz w:val="17"/>
          <w:szCs w:val="17"/>
        </w:rPr>
        <w:t xml:space="preserve"> </w:t>
      </w:r>
      <w:r w:rsidR="00F61BF5" w:rsidRPr="00F7038A">
        <w:rPr>
          <w:sz w:val="17"/>
          <w:szCs w:val="17"/>
        </w:rPr>
        <w:t xml:space="preserve">&amp; </w:t>
      </w:r>
      <w:r w:rsidRPr="00F7038A">
        <w:rPr>
          <w:sz w:val="17"/>
          <w:szCs w:val="17"/>
        </w:rPr>
        <w:t>interpolation</w:t>
      </w:r>
      <w:r w:rsidR="00F61BF5" w:rsidRPr="00F7038A">
        <w:rPr>
          <w:sz w:val="17"/>
          <w:szCs w:val="17"/>
        </w:rPr>
        <w:t xml:space="preserve"> and </w:t>
      </w:r>
      <w:r w:rsidRPr="00F7038A">
        <w:rPr>
          <w:sz w:val="17"/>
          <w:szCs w:val="17"/>
        </w:rPr>
        <w:t xml:space="preserve">finding the Cholesky </w:t>
      </w:r>
      <w:r w:rsidR="00F61BF5" w:rsidRPr="00F7038A">
        <w:rPr>
          <w:sz w:val="17"/>
          <w:szCs w:val="17"/>
        </w:rPr>
        <w:t>&amp;</w:t>
      </w:r>
      <w:r w:rsidRPr="00F7038A">
        <w:rPr>
          <w:sz w:val="17"/>
          <w:szCs w:val="17"/>
        </w:rPr>
        <w:t xml:space="preserve"> LR factorizations of numerical matrices.</w:t>
      </w:r>
    </w:p>
    <w:p w14:paraId="6D18D5B8" w14:textId="77777777" w:rsidR="00F05262" w:rsidRPr="00F7038A" w:rsidRDefault="0036191C" w:rsidP="009B4A20">
      <w:pPr>
        <w:numPr>
          <w:ilvl w:val="0"/>
          <w:numId w:val="9"/>
        </w:numPr>
        <w:ind w:left="0" w:right="90" w:hanging="180"/>
        <w:rPr>
          <w:sz w:val="17"/>
          <w:szCs w:val="17"/>
        </w:rPr>
      </w:pPr>
      <w:r w:rsidRPr="00F7038A">
        <w:rPr>
          <w:b/>
          <w:sz w:val="17"/>
          <w:szCs w:val="17"/>
        </w:rPr>
        <w:t>ELK Stack</w:t>
      </w:r>
      <w:r w:rsidRPr="00F7038A">
        <w:rPr>
          <w:sz w:val="17"/>
          <w:szCs w:val="17"/>
        </w:rPr>
        <w:t xml:space="preserve"> – Implemented Kibana dashboards for monitoring the ELK stack on different domains and their log files over user-inputted timespans, transferred dashboard schemas over different domains, monitored the ELK stack, and worked on fixes for a JSON file for finding ELK logs depending on the user’s current working domain. Also used a Java-based process-control tool for viewing the ELK stack’s processes and daemons.</w:t>
      </w:r>
    </w:p>
    <w:p w14:paraId="6CCBD998" w14:textId="5E3AE413" w:rsidR="00F05262" w:rsidRPr="00F7038A" w:rsidRDefault="00F05262" w:rsidP="008946DE">
      <w:pPr>
        <w:numPr>
          <w:ilvl w:val="0"/>
          <w:numId w:val="9"/>
        </w:numPr>
        <w:ind w:left="0" w:hanging="180"/>
        <w:rPr>
          <w:sz w:val="17"/>
          <w:szCs w:val="17"/>
        </w:rPr>
      </w:pPr>
      <w:r w:rsidRPr="00F7038A">
        <w:rPr>
          <w:sz w:val="17"/>
          <w:szCs w:val="17"/>
        </w:rPr>
        <w:t>Database Development and Project Leadership</w:t>
      </w:r>
      <w:r w:rsidRPr="00F7038A">
        <w:rPr>
          <w:b/>
          <w:sz w:val="17"/>
          <w:szCs w:val="17"/>
        </w:rPr>
        <w:t xml:space="preserve"> </w:t>
      </w:r>
      <w:r w:rsidR="00B74411" w:rsidRPr="00F7038A">
        <w:rPr>
          <w:sz w:val="17"/>
          <w:szCs w:val="17"/>
        </w:rPr>
        <w:t>– Involved in d</w:t>
      </w:r>
      <w:r w:rsidRPr="00F7038A">
        <w:rPr>
          <w:sz w:val="17"/>
          <w:szCs w:val="17"/>
        </w:rPr>
        <w:t xml:space="preserve">atabase design/development using </w:t>
      </w:r>
      <w:r w:rsidRPr="00F7038A">
        <w:rPr>
          <w:b/>
          <w:sz w:val="17"/>
          <w:szCs w:val="17"/>
        </w:rPr>
        <w:t>SQL</w:t>
      </w:r>
      <w:r w:rsidRPr="00F7038A">
        <w:rPr>
          <w:sz w:val="17"/>
          <w:szCs w:val="17"/>
        </w:rPr>
        <w:t>. Performed as “first up” in rotating team lead of a team to create a database of records for helping handicapped people search for accommodating devices (</w:t>
      </w:r>
      <w:r w:rsidR="00F61BF5" w:rsidRPr="00F7038A">
        <w:rPr>
          <w:sz w:val="17"/>
          <w:szCs w:val="17"/>
        </w:rPr>
        <w:t>medical durables</w:t>
      </w:r>
      <w:r w:rsidRPr="00F7038A">
        <w:rPr>
          <w:sz w:val="17"/>
          <w:szCs w:val="17"/>
        </w:rPr>
        <w:t xml:space="preserve">, therapy apps, </w:t>
      </w:r>
      <w:proofErr w:type="spellStart"/>
      <w:r w:rsidRPr="00F7038A">
        <w:rPr>
          <w:sz w:val="17"/>
          <w:szCs w:val="17"/>
        </w:rPr>
        <w:t>etc</w:t>
      </w:r>
      <w:proofErr w:type="spellEnd"/>
      <w:r w:rsidRPr="00F7038A">
        <w:rPr>
          <w:sz w:val="17"/>
          <w:szCs w:val="17"/>
        </w:rPr>
        <w:t xml:space="preserve">) with SQL; planned and coordinated the project </w:t>
      </w:r>
      <w:r w:rsidR="00C83217" w:rsidRPr="00F7038A">
        <w:rPr>
          <w:sz w:val="17"/>
          <w:szCs w:val="17"/>
        </w:rPr>
        <w:t xml:space="preserve">utilizing </w:t>
      </w:r>
      <w:r w:rsidR="00C83217" w:rsidRPr="00F7038A">
        <w:rPr>
          <w:b/>
          <w:sz w:val="17"/>
          <w:szCs w:val="17"/>
          <w:u w:val="single"/>
        </w:rPr>
        <w:t>Waterfall</w:t>
      </w:r>
      <w:r w:rsidR="00C83217" w:rsidRPr="00F7038A">
        <w:rPr>
          <w:b/>
          <w:sz w:val="17"/>
          <w:szCs w:val="17"/>
        </w:rPr>
        <w:t xml:space="preserve"> </w:t>
      </w:r>
      <w:r w:rsidR="00C83217" w:rsidRPr="00F7038A">
        <w:rPr>
          <w:sz w:val="17"/>
          <w:szCs w:val="17"/>
        </w:rPr>
        <w:t xml:space="preserve">methodology </w:t>
      </w:r>
      <w:r w:rsidRPr="00F7038A">
        <w:rPr>
          <w:sz w:val="17"/>
          <w:szCs w:val="17"/>
        </w:rPr>
        <w:t>and performed analysis and design, as well as the actual programming of</w:t>
      </w:r>
      <w:r w:rsidR="00A77E90" w:rsidRPr="00F7038A">
        <w:rPr>
          <w:sz w:val="17"/>
          <w:szCs w:val="17"/>
        </w:rPr>
        <w:t xml:space="preserve"> a</w:t>
      </w:r>
      <w:r w:rsidRPr="00F7038A">
        <w:rPr>
          <w:sz w:val="17"/>
          <w:szCs w:val="17"/>
        </w:rPr>
        <w:t xml:space="preserve"> previously developed security program.</w:t>
      </w:r>
      <w:r w:rsidR="00304B96">
        <w:rPr>
          <w:sz w:val="17"/>
          <w:szCs w:val="17"/>
        </w:rPr>
        <w:t xml:space="preserve"> </w:t>
      </w:r>
      <w:r w:rsidRPr="00F7038A">
        <w:rPr>
          <w:sz w:val="17"/>
          <w:szCs w:val="17"/>
        </w:rPr>
        <w:t>My phase involved developing the initial design.</w:t>
      </w:r>
    </w:p>
    <w:p w14:paraId="63679B38" w14:textId="5849E824" w:rsidR="009F59F1" w:rsidRPr="00F7038A" w:rsidRDefault="00F05262" w:rsidP="0036191C">
      <w:pPr>
        <w:numPr>
          <w:ilvl w:val="0"/>
          <w:numId w:val="9"/>
        </w:numPr>
        <w:ind w:left="0" w:right="90" w:hanging="180"/>
        <w:rPr>
          <w:sz w:val="17"/>
          <w:szCs w:val="17"/>
        </w:rPr>
      </w:pPr>
      <w:r w:rsidRPr="00F7038A">
        <w:rPr>
          <w:sz w:val="17"/>
          <w:szCs w:val="17"/>
        </w:rPr>
        <w:t>Operating Systems Experience</w:t>
      </w:r>
      <w:r w:rsidR="00304B96" w:rsidRPr="00F7038A">
        <w:rPr>
          <w:sz w:val="17"/>
          <w:szCs w:val="17"/>
        </w:rPr>
        <w:t xml:space="preserve"> – </w:t>
      </w:r>
      <w:r w:rsidR="002452E8" w:rsidRPr="00F7038A">
        <w:rPr>
          <w:sz w:val="17"/>
          <w:szCs w:val="17"/>
        </w:rPr>
        <w:t>E</w:t>
      </w:r>
      <w:r w:rsidR="004C06CD" w:rsidRPr="00F7038A">
        <w:rPr>
          <w:sz w:val="17"/>
          <w:szCs w:val="17"/>
        </w:rPr>
        <w:t>xperience</w:t>
      </w:r>
      <w:r w:rsidR="002452E8" w:rsidRPr="00F7038A">
        <w:rPr>
          <w:sz w:val="17"/>
          <w:szCs w:val="17"/>
        </w:rPr>
        <w:t xml:space="preserve"> using</w:t>
      </w:r>
      <w:r w:rsidR="004C06CD" w:rsidRPr="00F7038A">
        <w:rPr>
          <w:sz w:val="17"/>
          <w:szCs w:val="17"/>
        </w:rPr>
        <w:t xml:space="preserve"> </w:t>
      </w:r>
      <w:r w:rsidR="002452E8" w:rsidRPr="00F7038A">
        <w:rPr>
          <w:sz w:val="17"/>
          <w:szCs w:val="17"/>
        </w:rPr>
        <w:t>Windows 7/Windows 10</w:t>
      </w:r>
      <w:r w:rsidR="004D320E" w:rsidRPr="00F7038A">
        <w:rPr>
          <w:sz w:val="17"/>
          <w:szCs w:val="17"/>
        </w:rPr>
        <w:t xml:space="preserve">, </w:t>
      </w:r>
      <w:r w:rsidR="004D320E" w:rsidRPr="00F7038A">
        <w:rPr>
          <w:b/>
          <w:sz w:val="17"/>
          <w:szCs w:val="17"/>
          <w:u w:val="single"/>
        </w:rPr>
        <w:t>U</w:t>
      </w:r>
      <w:r w:rsidR="00C0193E" w:rsidRPr="00F7038A">
        <w:rPr>
          <w:b/>
          <w:sz w:val="17"/>
          <w:szCs w:val="17"/>
          <w:u w:val="single"/>
        </w:rPr>
        <w:t>nix</w:t>
      </w:r>
      <w:r w:rsidR="00C57E3F" w:rsidRPr="00F7038A">
        <w:rPr>
          <w:b/>
          <w:sz w:val="17"/>
          <w:szCs w:val="17"/>
          <w:u w:val="single"/>
        </w:rPr>
        <w:t>/L</w:t>
      </w:r>
      <w:r w:rsidR="00C0193E" w:rsidRPr="00F7038A">
        <w:rPr>
          <w:b/>
          <w:sz w:val="17"/>
          <w:szCs w:val="17"/>
          <w:u w:val="single"/>
        </w:rPr>
        <w:t>inux</w:t>
      </w:r>
      <w:r w:rsidR="004D320E" w:rsidRPr="00F7038A">
        <w:rPr>
          <w:sz w:val="17"/>
          <w:szCs w:val="17"/>
        </w:rPr>
        <w:t>, and Android</w:t>
      </w:r>
      <w:r w:rsidR="00C57E3F" w:rsidRPr="00F7038A">
        <w:rPr>
          <w:sz w:val="17"/>
          <w:szCs w:val="17"/>
        </w:rPr>
        <w:t xml:space="preserve"> </w:t>
      </w:r>
      <w:r w:rsidR="002452E8" w:rsidRPr="00F7038A">
        <w:rPr>
          <w:sz w:val="17"/>
          <w:szCs w:val="17"/>
        </w:rPr>
        <w:t>operating systems.</w:t>
      </w:r>
    </w:p>
    <w:p w14:paraId="18BAAF0E" w14:textId="77777777" w:rsidR="00A051C8" w:rsidRPr="00F7038A" w:rsidRDefault="00C83217" w:rsidP="00F11E5C">
      <w:pPr>
        <w:numPr>
          <w:ilvl w:val="0"/>
          <w:numId w:val="9"/>
        </w:numPr>
        <w:ind w:left="0" w:right="90" w:hanging="180"/>
        <w:rPr>
          <w:sz w:val="17"/>
          <w:szCs w:val="17"/>
        </w:rPr>
      </w:pPr>
      <w:proofErr w:type="spellStart"/>
      <w:r w:rsidRPr="00F7038A">
        <w:rPr>
          <w:b/>
          <w:sz w:val="17"/>
          <w:szCs w:val="17"/>
        </w:rPr>
        <w:t>Github</w:t>
      </w:r>
      <w:proofErr w:type="spellEnd"/>
      <w:r w:rsidRPr="00F7038A">
        <w:rPr>
          <w:b/>
          <w:sz w:val="17"/>
          <w:szCs w:val="17"/>
        </w:rPr>
        <w:t>/</w:t>
      </w:r>
      <w:r w:rsidR="003428EB" w:rsidRPr="00F7038A">
        <w:rPr>
          <w:b/>
          <w:sz w:val="17"/>
          <w:szCs w:val="17"/>
        </w:rPr>
        <w:t>GitLab/</w:t>
      </w:r>
      <w:r w:rsidRPr="00F7038A">
        <w:rPr>
          <w:b/>
          <w:sz w:val="17"/>
          <w:szCs w:val="17"/>
        </w:rPr>
        <w:t>Git</w:t>
      </w:r>
      <w:r w:rsidR="00D42D42" w:rsidRPr="00F7038A">
        <w:rPr>
          <w:b/>
          <w:sz w:val="17"/>
          <w:szCs w:val="17"/>
        </w:rPr>
        <w:t xml:space="preserve"> </w:t>
      </w:r>
      <w:r w:rsidR="00995659" w:rsidRPr="00F7038A">
        <w:rPr>
          <w:b/>
          <w:sz w:val="17"/>
          <w:szCs w:val="17"/>
        </w:rPr>
        <w:t>(</w:t>
      </w:r>
      <w:r w:rsidR="00995659" w:rsidRPr="00F7038A">
        <w:rPr>
          <w:b/>
          <w:sz w:val="17"/>
          <w:szCs w:val="17"/>
          <w:u w:val="single"/>
        </w:rPr>
        <w:t>Linux</w:t>
      </w:r>
      <w:r w:rsidR="00995659" w:rsidRPr="00F7038A">
        <w:rPr>
          <w:b/>
          <w:sz w:val="17"/>
          <w:szCs w:val="17"/>
        </w:rPr>
        <w:t xml:space="preserve">) </w:t>
      </w:r>
      <w:r w:rsidR="00D42D42" w:rsidRPr="00F7038A">
        <w:rPr>
          <w:sz w:val="17"/>
          <w:szCs w:val="17"/>
        </w:rPr>
        <w:t xml:space="preserve">- </w:t>
      </w:r>
      <w:r w:rsidR="0032679B" w:rsidRPr="00F7038A">
        <w:rPr>
          <w:sz w:val="17"/>
          <w:szCs w:val="17"/>
        </w:rPr>
        <w:t xml:space="preserve">Utilized during </w:t>
      </w:r>
      <w:r w:rsidR="0032679B" w:rsidRPr="00F7038A">
        <w:rPr>
          <w:sz w:val="17"/>
          <w:szCs w:val="17"/>
          <w:u w:val="single"/>
        </w:rPr>
        <w:t>software development</w:t>
      </w:r>
      <w:r w:rsidR="0032679B" w:rsidRPr="00F7038A">
        <w:rPr>
          <w:sz w:val="17"/>
          <w:szCs w:val="17"/>
        </w:rPr>
        <w:t xml:space="preserve"> </w:t>
      </w:r>
      <w:r w:rsidR="00E5757D" w:rsidRPr="00F7038A">
        <w:rPr>
          <w:sz w:val="17"/>
          <w:szCs w:val="17"/>
        </w:rPr>
        <w:t>and software fixes with an understanding on baseline concepts. Performed cloning, branching, pulling, and pushing when working on discrepancy/incident reports, and code reviews</w:t>
      </w:r>
      <w:r w:rsidR="0032679B" w:rsidRPr="00F7038A">
        <w:rPr>
          <w:sz w:val="17"/>
          <w:szCs w:val="17"/>
        </w:rPr>
        <w:t>.</w:t>
      </w:r>
      <w:r w:rsidR="00995659" w:rsidRPr="00F7038A">
        <w:rPr>
          <w:sz w:val="17"/>
          <w:szCs w:val="17"/>
        </w:rPr>
        <w:t xml:space="preserve"> Also performed</w:t>
      </w:r>
      <w:r w:rsidR="00E5757D" w:rsidRPr="00F7038A">
        <w:rPr>
          <w:sz w:val="17"/>
          <w:szCs w:val="17"/>
        </w:rPr>
        <w:t xml:space="preserve"> symbolic linking to repository resources within a local build area, created API keys/certs, and created different script-file commands for performing other general duties (.cshrc).</w:t>
      </w:r>
    </w:p>
    <w:tbl>
      <w:tblPr>
        <w:tblW w:w="11141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1141"/>
      </w:tblGrid>
      <w:tr w:rsidR="004D320E" w:rsidRPr="00F7038A" w14:paraId="7499512A" w14:textId="77777777" w:rsidTr="002452E8">
        <w:trPr>
          <w:trHeight w:val="242"/>
        </w:trPr>
        <w:tc>
          <w:tcPr>
            <w:tcW w:w="11141" w:type="dxa"/>
            <w:tcBorders>
              <w:bottom w:val="single" w:sz="12" w:space="0" w:color="auto"/>
            </w:tcBorders>
          </w:tcPr>
          <w:p w14:paraId="4CDA5B4A" w14:textId="77777777" w:rsidR="004C06CD" w:rsidRPr="00F7038A" w:rsidRDefault="004C06CD" w:rsidP="004D320E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  <w:p w14:paraId="6FED105A" w14:textId="77777777" w:rsidR="004D320E" w:rsidRPr="00F7038A" w:rsidRDefault="004D320E" w:rsidP="004D320E">
            <w:pPr>
              <w:pStyle w:val="Heading1"/>
              <w:spacing w:before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F7038A">
              <w:rPr>
                <w:rFonts w:ascii="Times New Roman" w:hAnsi="Times New Roman"/>
                <w:sz w:val="17"/>
                <w:szCs w:val="17"/>
              </w:rPr>
              <w:t>Work Experience</w:t>
            </w:r>
          </w:p>
        </w:tc>
      </w:tr>
    </w:tbl>
    <w:p w14:paraId="0F07A66A" w14:textId="77777777" w:rsidR="00590BC1" w:rsidRPr="00590BC1" w:rsidRDefault="00590BC1" w:rsidP="00590BC1">
      <w:pPr>
        <w:ind w:hanging="180"/>
        <w:rPr>
          <w:sz w:val="17"/>
          <w:szCs w:val="17"/>
        </w:rPr>
      </w:pPr>
    </w:p>
    <w:p w14:paraId="3387FBF6" w14:textId="77777777" w:rsidR="00590BC1" w:rsidRPr="00590BC1" w:rsidRDefault="00590BC1" w:rsidP="00276BFD">
      <w:pPr>
        <w:ind w:left="-180"/>
        <w:rPr>
          <w:sz w:val="17"/>
          <w:szCs w:val="17"/>
        </w:rPr>
      </w:pPr>
      <w:r w:rsidRPr="00FB2A33">
        <w:rPr>
          <w:b/>
          <w:bCs/>
          <w:sz w:val="17"/>
          <w:szCs w:val="17"/>
        </w:rPr>
        <w:t xml:space="preserve"> Software Test Engineer </w:t>
      </w:r>
      <w:r w:rsidRPr="00590BC1">
        <w:rPr>
          <w:sz w:val="17"/>
          <w:szCs w:val="17"/>
        </w:rPr>
        <w:t xml:space="preserve">– </w:t>
      </w:r>
      <w:proofErr w:type="spellStart"/>
      <w:r w:rsidRPr="00590BC1">
        <w:rPr>
          <w:sz w:val="17"/>
          <w:szCs w:val="17"/>
        </w:rPr>
        <w:t>TekSystems</w:t>
      </w:r>
      <w:proofErr w:type="spellEnd"/>
      <w:r w:rsidRPr="00590BC1">
        <w:rPr>
          <w:sz w:val="17"/>
          <w:szCs w:val="17"/>
        </w:rPr>
        <w:t xml:space="preserve"> – Aurora/Denver, CO – January 2025 to Present </w:t>
      </w:r>
    </w:p>
    <w:p w14:paraId="02D9E2D7" w14:textId="77777777" w:rsidR="00590BC1" w:rsidRPr="00590BC1" w:rsidRDefault="00590BC1" w:rsidP="00304B96">
      <w:pPr>
        <w:numPr>
          <w:ilvl w:val="0"/>
          <w:numId w:val="14"/>
        </w:numPr>
        <w:ind w:left="-180" w:firstLine="0"/>
        <w:rPr>
          <w:sz w:val="17"/>
          <w:szCs w:val="17"/>
        </w:rPr>
      </w:pPr>
      <w:r w:rsidRPr="00590BC1">
        <w:rPr>
          <w:sz w:val="17"/>
          <w:szCs w:val="17"/>
        </w:rPr>
        <w:t xml:space="preserve">Conducting manual tests to evaluate software functionality, usability, and reliability. </w:t>
      </w:r>
    </w:p>
    <w:p w14:paraId="7BDFF6BE" w14:textId="77777777" w:rsidR="00590BC1" w:rsidRPr="00590BC1" w:rsidRDefault="00590BC1" w:rsidP="00304B96">
      <w:pPr>
        <w:numPr>
          <w:ilvl w:val="0"/>
          <w:numId w:val="14"/>
        </w:numPr>
        <w:ind w:left="-180" w:firstLine="0"/>
        <w:rPr>
          <w:sz w:val="17"/>
          <w:szCs w:val="17"/>
        </w:rPr>
      </w:pPr>
      <w:r w:rsidRPr="00590BC1">
        <w:rPr>
          <w:sz w:val="17"/>
          <w:szCs w:val="17"/>
        </w:rPr>
        <w:t xml:space="preserve">Executing test cases to ensure the Application meets customer processes and steps. </w:t>
      </w:r>
    </w:p>
    <w:p w14:paraId="5A09D069" w14:textId="77777777" w:rsidR="00590BC1" w:rsidRPr="00590BC1" w:rsidRDefault="00590BC1" w:rsidP="00304B96">
      <w:pPr>
        <w:numPr>
          <w:ilvl w:val="0"/>
          <w:numId w:val="14"/>
        </w:numPr>
        <w:ind w:left="-180" w:firstLine="0"/>
        <w:rPr>
          <w:sz w:val="17"/>
          <w:szCs w:val="17"/>
        </w:rPr>
      </w:pPr>
      <w:r w:rsidRPr="00590BC1">
        <w:rPr>
          <w:sz w:val="17"/>
          <w:szCs w:val="17"/>
        </w:rPr>
        <w:t xml:space="preserve">Identifying and documenting defects using the Beans Service Integrator’s Salesforce system. </w:t>
      </w:r>
    </w:p>
    <w:p w14:paraId="458D2097" w14:textId="77777777" w:rsidR="00590BC1" w:rsidRPr="00590BC1" w:rsidRDefault="00590BC1" w:rsidP="00304B96">
      <w:pPr>
        <w:numPr>
          <w:ilvl w:val="0"/>
          <w:numId w:val="14"/>
        </w:numPr>
        <w:ind w:left="-180" w:firstLine="0"/>
        <w:rPr>
          <w:sz w:val="17"/>
          <w:szCs w:val="17"/>
        </w:rPr>
      </w:pPr>
      <w:r w:rsidRPr="00590BC1">
        <w:rPr>
          <w:sz w:val="17"/>
          <w:szCs w:val="17"/>
        </w:rPr>
        <w:t xml:space="preserve">Collaborating with the customer project team to understand system functionality and user needs. </w:t>
      </w:r>
    </w:p>
    <w:p w14:paraId="628AE555" w14:textId="77777777" w:rsidR="00937254" w:rsidRDefault="00937254" w:rsidP="0036136F">
      <w:pPr>
        <w:ind w:hanging="180"/>
        <w:rPr>
          <w:sz w:val="17"/>
          <w:szCs w:val="17"/>
        </w:rPr>
      </w:pPr>
    </w:p>
    <w:p w14:paraId="38CBBDDB" w14:textId="698564C7" w:rsidR="00D07049" w:rsidRPr="00F7038A" w:rsidRDefault="00C246CC" w:rsidP="0036136F">
      <w:pPr>
        <w:ind w:hanging="180"/>
        <w:rPr>
          <w:sz w:val="17"/>
          <w:szCs w:val="17"/>
        </w:rPr>
      </w:pPr>
      <w:r w:rsidRPr="00FB2A33">
        <w:rPr>
          <w:b/>
          <w:bCs/>
          <w:sz w:val="17"/>
          <w:szCs w:val="17"/>
        </w:rPr>
        <w:t>Software Engineer Associate</w:t>
      </w:r>
      <w:r w:rsidR="00D07049" w:rsidRPr="00FB2A33">
        <w:rPr>
          <w:sz w:val="17"/>
          <w:szCs w:val="17"/>
        </w:rPr>
        <w:t xml:space="preserve"> –</w:t>
      </w:r>
      <w:r w:rsidR="00D07049" w:rsidRPr="00F7038A">
        <w:rPr>
          <w:b/>
          <w:sz w:val="17"/>
          <w:szCs w:val="17"/>
        </w:rPr>
        <w:t xml:space="preserve"> </w:t>
      </w:r>
      <w:r w:rsidRPr="00F7038A">
        <w:rPr>
          <w:sz w:val="17"/>
          <w:szCs w:val="17"/>
        </w:rPr>
        <w:t>Lockheed Martin</w:t>
      </w:r>
      <w:r w:rsidR="00D07049" w:rsidRPr="00F7038A">
        <w:rPr>
          <w:sz w:val="17"/>
          <w:szCs w:val="17"/>
        </w:rPr>
        <w:t xml:space="preserve"> –</w:t>
      </w:r>
      <w:r w:rsidR="00D07049" w:rsidRPr="00F7038A">
        <w:rPr>
          <w:b/>
          <w:sz w:val="17"/>
          <w:szCs w:val="17"/>
        </w:rPr>
        <w:t xml:space="preserve"> </w:t>
      </w:r>
      <w:r w:rsidRPr="00F7038A">
        <w:rPr>
          <w:sz w:val="17"/>
          <w:szCs w:val="17"/>
        </w:rPr>
        <w:t>Aurora</w:t>
      </w:r>
      <w:r w:rsidR="00F6170C" w:rsidRPr="00F7038A">
        <w:rPr>
          <w:sz w:val="17"/>
          <w:szCs w:val="17"/>
        </w:rPr>
        <w:t>/</w:t>
      </w:r>
      <w:r w:rsidR="00F779A6" w:rsidRPr="00F7038A">
        <w:rPr>
          <w:sz w:val="17"/>
          <w:szCs w:val="17"/>
        </w:rPr>
        <w:t xml:space="preserve"> </w:t>
      </w:r>
      <w:r w:rsidR="004F324E" w:rsidRPr="00F7038A">
        <w:rPr>
          <w:sz w:val="17"/>
          <w:szCs w:val="17"/>
        </w:rPr>
        <w:t>Littleton</w:t>
      </w:r>
      <w:r w:rsidR="00D07049" w:rsidRPr="00F7038A">
        <w:rPr>
          <w:sz w:val="17"/>
          <w:szCs w:val="17"/>
        </w:rPr>
        <w:t>, CO –</w:t>
      </w:r>
      <w:r w:rsidRPr="00F7038A">
        <w:rPr>
          <w:sz w:val="17"/>
          <w:szCs w:val="17"/>
        </w:rPr>
        <w:t xml:space="preserve"> </w:t>
      </w:r>
      <w:r w:rsidR="00602D1F" w:rsidRPr="00F7038A">
        <w:rPr>
          <w:sz w:val="17"/>
          <w:szCs w:val="17"/>
        </w:rPr>
        <w:t>December 2020</w:t>
      </w:r>
      <w:r w:rsidRPr="00F7038A">
        <w:rPr>
          <w:sz w:val="17"/>
          <w:szCs w:val="17"/>
        </w:rPr>
        <w:t xml:space="preserve"> to </w:t>
      </w:r>
      <w:r w:rsidR="00F779A6" w:rsidRPr="00F7038A">
        <w:rPr>
          <w:sz w:val="17"/>
          <w:szCs w:val="17"/>
        </w:rPr>
        <w:t>May 2024</w:t>
      </w:r>
    </w:p>
    <w:p w14:paraId="46D22785" w14:textId="7A19121E" w:rsidR="005333B3" w:rsidRPr="00F7038A" w:rsidRDefault="00C246CC" w:rsidP="00702F34">
      <w:pPr>
        <w:pStyle w:val="ListParagraph"/>
        <w:numPr>
          <w:ilvl w:val="0"/>
          <w:numId w:val="12"/>
        </w:numPr>
        <w:spacing w:after="0"/>
        <w:ind w:left="0" w:hanging="180"/>
        <w:rPr>
          <w:b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>Performed fixes on software programs/scripts used in the workplace</w:t>
      </w:r>
      <w:r w:rsidR="00C76C31" w:rsidRPr="00F7038A">
        <w:rPr>
          <w:rFonts w:ascii="Times New Roman" w:hAnsi="Times New Roman"/>
          <w:bCs/>
          <w:sz w:val="17"/>
          <w:szCs w:val="17"/>
        </w:rPr>
        <w:t xml:space="preserve">; </w:t>
      </w:r>
      <w:r w:rsidR="00266E1D" w:rsidRPr="00F7038A">
        <w:rPr>
          <w:rFonts w:ascii="Times New Roman" w:hAnsi="Times New Roman"/>
          <w:bCs/>
          <w:sz w:val="17"/>
          <w:szCs w:val="17"/>
        </w:rPr>
        <w:t>c</w:t>
      </w:r>
      <w:r w:rsidRPr="00F7038A">
        <w:rPr>
          <w:rFonts w:ascii="Times New Roman" w:hAnsi="Times New Roman"/>
          <w:sz w:val="17"/>
          <w:szCs w:val="17"/>
        </w:rPr>
        <w:t>reated software program/scripts and GUIs.</w:t>
      </w:r>
    </w:p>
    <w:p w14:paraId="0742FE8C" w14:textId="77777777" w:rsidR="00C246CC" w:rsidRPr="00F7038A" w:rsidRDefault="00C246CC" w:rsidP="00B55B64">
      <w:pPr>
        <w:pStyle w:val="ListParagraph"/>
        <w:numPr>
          <w:ilvl w:val="0"/>
          <w:numId w:val="12"/>
        </w:numPr>
        <w:spacing w:after="0"/>
        <w:ind w:left="0" w:hanging="180"/>
        <w:rPr>
          <w:b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>Worked on discrepancy and incident reports as well as code reviews using Bugzilla and GitLab.</w:t>
      </w:r>
    </w:p>
    <w:p w14:paraId="302C038C" w14:textId="77777777" w:rsidR="00C246CC" w:rsidRPr="00F7038A" w:rsidRDefault="00C246CC" w:rsidP="00B55B64">
      <w:pPr>
        <w:pStyle w:val="ListParagraph"/>
        <w:numPr>
          <w:ilvl w:val="0"/>
          <w:numId w:val="12"/>
        </w:numPr>
        <w:spacing w:after="0"/>
        <w:ind w:left="0" w:hanging="180"/>
        <w:rPr>
          <w:b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>Monitored the ELK stack and its current activities.</w:t>
      </w:r>
    </w:p>
    <w:p w14:paraId="392692D6" w14:textId="3EBA0EE1" w:rsidR="00475793" w:rsidRPr="00F7038A" w:rsidRDefault="00475793" w:rsidP="00B55B64">
      <w:pPr>
        <w:pStyle w:val="ListParagraph"/>
        <w:numPr>
          <w:ilvl w:val="0"/>
          <w:numId w:val="12"/>
        </w:numPr>
        <w:spacing w:after="0"/>
        <w:ind w:left="0" w:hanging="180"/>
        <w:rPr>
          <w:b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 xml:space="preserve">Performed </w:t>
      </w:r>
      <w:r w:rsidR="00834F9F" w:rsidRPr="00F7038A">
        <w:rPr>
          <w:rFonts w:ascii="Times New Roman" w:hAnsi="Times New Roman"/>
          <w:sz w:val="17"/>
          <w:szCs w:val="17"/>
        </w:rPr>
        <w:t>unit testing in C++.</w:t>
      </w:r>
    </w:p>
    <w:p w14:paraId="2390DEAA" w14:textId="77777777" w:rsidR="002452E8" w:rsidRPr="00F7038A" w:rsidRDefault="002452E8" w:rsidP="00B55B64">
      <w:pPr>
        <w:rPr>
          <w:b/>
          <w:sz w:val="17"/>
          <w:szCs w:val="17"/>
        </w:rPr>
      </w:pPr>
    </w:p>
    <w:p w14:paraId="07BADA35" w14:textId="77777777" w:rsidR="00C246CC" w:rsidRPr="00F7038A" w:rsidRDefault="00C246CC" w:rsidP="00C246CC">
      <w:pPr>
        <w:ind w:hanging="180"/>
        <w:rPr>
          <w:sz w:val="17"/>
          <w:szCs w:val="17"/>
        </w:rPr>
      </w:pPr>
      <w:r w:rsidRPr="00FB2A33">
        <w:rPr>
          <w:b/>
          <w:bCs/>
          <w:sz w:val="17"/>
          <w:szCs w:val="17"/>
        </w:rPr>
        <w:t>Front End Developer/Web Penetration Tester (contractor)</w:t>
      </w:r>
      <w:r w:rsidRPr="00FB2A33">
        <w:rPr>
          <w:sz w:val="17"/>
          <w:szCs w:val="17"/>
        </w:rPr>
        <w:t xml:space="preserve"> –</w:t>
      </w:r>
      <w:r w:rsidRPr="00F7038A">
        <w:rPr>
          <w:b/>
          <w:sz w:val="17"/>
          <w:szCs w:val="17"/>
        </w:rPr>
        <w:t xml:space="preserve"> </w:t>
      </w:r>
      <w:r w:rsidRPr="00F7038A">
        <w:rPr>
          <w:sz w:val="17"/>
          <w:szCs w:val="17"/>
        </w:rPr>
        <w:t>ACED Intervention –</w:t>
      </w:r>
      <w:r w:rsidRPr="00F7038A">
        <w:rPr>
          <w:b/>
          <w:sz w:val="17"/>
          <w:szCs w:val="17"/>
        </w:rPr>
        <w:t xml:space="preserve"> </w:t>
      </w:r>
      <w:r w:rsidRPr="00F7038A">
        <w:rPr>
          <w:sz w:val="17"/>
          <w:szCs w:val="17"/>
        </w:rPr>
        <w:t>Denver, CO – April 2018 to December 2020.</w:t>
      </w:r>
    </w:p>
    <w:p w14:paraId="2651CA71" w14:textId="77777777" w:rsidR="00C246CC" w:rsidRPr="00F7038A" w:rsidRDefault="00C246CC" w:rsidP="00C246CC">
      <w:pPr>
        <w:pStyle w:val="ListParagraph"/>
        <w:numPr>
          <w:ilvl w:val="0"/>
          <w:numId w:val="12"/>
        </w:numPr>
        <w:spacing w:after="0"/>
        <w:ind w:left="0" w:hanging="180"/>
        <w:rPr>
          <w:rFonts w:ascii="Times New Roman" w:hAnsi="Times New Roman"/>
          <w:bCs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>Worked on front-end development of the FBA page’s graphs and design for the app</w:t>
      </w:r>
      <w:r w:rsidRPr="00F7038A">
        <w:rPr>
          <w:bCs/>
          <w:sz w:val="17"/>
          <w:szCs w:val="17"/>
        </w:rPr>
        <w:t xml:space="preserve"> </w:t>
      </w:r>
      <w:r w:rsidRPr="00F7038A">
        <w:rPr>
          <w:rFonts w:ascii="Times New Roman" w:hAnsi="Times New Roman"/>
          <w:bCs/>
          <w:sz w:val="17"/>
          <w:szCs w:val="17"/>
        </w:rPr>
        <w:t>using Angular JS, HTML, and JavaScript.</w:t>
      </w:r>
    </w:p>
    <w:p w14:paraId="0B86AEB6" w14:textId="2004CC6A" w:rsidR="000803B6" w:rsidRPr="000803B6" w:rsidRDefault="00C246CC" w:rsidP="000803B6">
      <w:pPr>
        <w:pStyle w:val="ListParagraph"/>
        <w:numPr>
          <w:ilvl w:val="0"/>
          <w:numId w:val="12"/>
        </w:numPr>
        <w:spacing w:after="0"/>
        <w:ind w:left="0" w:hanging="180"/>
        <w:rPr>
          <w:b/>
          <w:sz w:val="17"/>
          <w:szCs w:val="17"/>
        </w:rPr>
      </w:pPr>
      <w:r w:rsidRPr="00F7038A">
        <w:rPr>
          <w:rFonts w:ascii="Times New Roman" w:hAnsi="Times New Roman"/>
          <w:sz w:val="17"/>
          <w:szCs w:val="17"/>
        </w:rPr>
        <w:t xml:space="preserve">Practiced application of Udemy penetration testing techniques on external web/mobile applications using Kali </w:t>
      </w:r>
      <w:r w:rsidRPr="00F7038A">
        <w:rPr>
          <w:rFonts w:ascii="Times New Roman" w:hAnsi="Times New Roman"/>
          <w:b/>
          <w:sz w:val="17"/>
          <w:szCs w:val="17"/>
          <w:u w:val="single"/>
        </w:rPr>
        <w:t>Linux</w:t>
      </w:r>
      <w:r w:rsidR="00FB2A33" w:rsidRPr="00FB2A33">
        <w:rPr>
          <w:rFonts w:ascii="Times New Roman" w:hAnsi="Times New Roman"/>
          <w:bCs/>
          <w:sz w:val="17"/>
          <w:szCs w:val="17"/>
        </w:rPr>
        <w:t>.</w:t>
      </w:r>
    </w:p>
    <w:p w14:paraId="3BB0C2AA" w14:textId="77777777" w:rsidR="00D91304" w:rsidRPr="00D91304" w:rsidRDefault="00D91304" w:rsidP="00D91304">
      <w:pPr>
        <w:rPr>
          <w:b/>
          <w:sz w:val="17"/>
          <w:szCs w:val="17"/>
        </w:rPr>
      </w:pPr>
    </w:p>
    <w:p w14:paraId="1692713A" w14:textId="77777777" w:rsidR="006D1C41" w:rsidRPr="00FB2A33" w:rsidRDefault="006D1C41" w:rsidP="006D1C41">
      <w:pPr>
        <w:rPr>
          <w:rFonts w:eastAsia="Calibri"/>
          <w:b/>
          <w:bCs/>
          <w:sz w:val="17"/>
          <w:szCs w:val="17"/>
        </w:rPr>
      </w:pPr>
    </w:p>
    <w:p w14:paraId="0B0E773F" w14:textId="426A2A57" w:rsidR="006D1C41" w:rsidRPr="00FB2A33" w:rsidRDefault="006D1C41" w:rsidP="0066061E">
      <w:pPr>
        <w:ind w:left="-180"/>
        <w:rPr>
          <w:rFonts w:eastAsia="Calibri"/>
          <w:sz w:val="17"/>
          <w:szCs w:val="17"/>
        </w:rPr>
      </w:pPr>
      <w:r w:rsidRPr="00FB2A33">
        <w:rPr>
          <w:rFonts w:eastAsia="Calibri"/>
          <w:b/>
          <w:bCs/>
          <w:sz w:val="17"/>
          <w:szCs w:val="17"/>
        </w:rPr>
        <w:t xml:space="preserve"> Student Trainee (Engineering)</w:t>
      </w:r>
      <w:r w:rsidR="00FB2A33" w:rsidRPr="00F7038A">
        <w:rPr>
          <w:sz w:val="17"/>
          <w:szCs w:val="17"/>
        </w:rPr>
        <w:t xml:space="preserve"> – </w:t>
      </w:r>
      <w:r w:rsidRPr="00FB2A33">
        <w:rPr>
          <w:rFonts w:eastAsia="Calibri"/>
          <w:sz w:val="17"/>
          <w:szCs w:val="17"/>
        </w:rPr>
        <w:t>First Responder Network Authority (FIRSTNET)</w:t>
      </w:r>
      <w:r w:rsidR="00FB2A33" w:rsidRPr="00F7038A">
        <w:rPr>
          <w:sz w:val="17"/>
          <w:szCs w:val="17"/>
        </w:rPr>
        <w:t xml:space="preserve"> – </w:t>
      </w:r>
      <w:r w:rsidRPr="00FB2A33">
        <w:rPr>
          <w:rFonts w:eastAsia="Calibri"/>
          <w:sz w:val="17"/>
          <w:szCs w:val="17"/>
        </w:rPr>
        <w:t>US Dept of Commerce (internship), June 2017 to September 2017</w:t>
      </w:r>
    </w:p>
    <w:p w14:paraId="45014FB4" w14:textId="77777777" w:rsidR="006D1C41" w:rsidRPr="00FB2A33" w:rsidRDefault="006D1C41" w:rsidP="00304B96">
      <w:pPr>
        <w:numPr>
          <w:ilvl w:val="0"/>
          <w:numId w:val="15"/>
        </w:numPr>
        <w:ind w:left="-180" w:firstLine="0"/>
        <w:rPr>
          <w:rFonts w:eastAsia="Calibri"/>
          <w:sz w:val="17"/>
          <w:szCs w:val="17"/>
        </w:rPr>
      </w:pPr>
      <w:r w:rsidRPr="00FB2A33">
        <w:rPr>
          <w:rFonts w:eastAsia="Calibri"/>
          <w:sz w:val="17"/>
          <w:szCs w:val="17"/>
        </w:rPr>
        <w:t xml:space="preserve">Research &amp; Development (R&amp;D) of public safety focused applications to assist first responders (using Android platform). </w:t>
      </w:r>
    </w:p>
    <w:p w14:paraId="5E5B7F7C" w14:textId="77777777" w:rsidR="006D1C41" w:rsidRPr="00FB2A33" w:rsidRDefault="006D1C41" w:rsidP="00304B96">
      <w:pPr>
        <w:numPr>
          <w:ilvl w:val="0"/>
          <w:numId w:val="15"/>
        </w:numPr>
        <w:ind w:left="-180" w:firstLine="0"/>
        <w:rPr>
          <w:rFonts w:eastAsia="Calibri"/>
          <w:sz w:val="17"/>
          <w:szCs w:val="17"/>
        </w:rPr>
      </w:pPr>
      <w:r w:rsidRPr="00FB2A33">
        <w:rPr>
          <w:rFonts w:eastAsia="Calibri"/>
          <w:sz w:val="17"/>
          <w:szCs w:val="17"/>
        </w:rPr>
        <w:t xml:space="preserve">Developed an Android App prototype to provide first responders with a ‘Memo’ function to capture notes on events, conditions, etc.; a ‘Roster’ function to display the names of all First Responders in the vicinity; a ‘Situational Awareness’ function to provide the location of the First Responder’s PED and the locations of the other First Responders (using Google Maps) and a ‘Camera’ function to capture video/snapshots to record events. </w:t>
      </w:r>
    </w:p>
    <w:p w14:paraId="7736A2BE" w14:textId="77777777" w:rsidR="006D1C41" w:rsidRPr="006D1C41" w:rsidRDefault="006D1C41" w:rsidP="0066061E">
      <w:pPr>
        <w:ind w:left="-180"/>
        <w:rPr>
          <w:rFonts w:ascii="Calibri" w:eastAsia="Calibri" w:hAnsi="Calibri"/>
          <w:bCs/>
          <w:sz w:val="17"/>
          <w:szCs w:val="17"/>
        </w:rPr>
      </w:pPr>
    </w:p>
    <w:p w14:paraId="060E460B" w14:textId="7DE718C7" w:rsidR="006D1C41" w:rsidRPr="00FB2A33" w:rsidRDefault="006D1C41" w:rsidP="0066061E">
      <w:pPr>
        <w:ind w:left="-180"/>
        <w:rPr>
          <w:rFonts w:eastAsia="Calibri"/>
          <w:sz w:val="17"/>
          <w:szCs w:val="17"/>
        </w:rPr>
      </w:pPr>
      <w:r w:rsidRPr="00FB2A33">
        <w:rPr>
          <w:rFonts w:eastAsia="Calibri"/>
          <w:b/>
          <w:bCs/>
          <w:sz w:val="17"/>
          <w:szCs w:val="17"/>
        </w:rPr>
        <w:t>IT Department Assistant,</w:t>
      </w:r>
      <w:r w:rsidRPr="00FB2A33">
        <w:rPr>
          <w:rFonts w:eastAsia="Calibri"/>
          <w:sz w:val="17"/>
          <w:szCs w:val="17"/>
        </w:rPr>
        <w:t xml:space="preserve"> Goodwill Industries</w:t>
      </w:r>
      <w:r w:rsidR="00FB2A33">
        <w:rPr>
          <w:rFonts w:eastAsia="Calibri"/>
          <w:sz w:val="17"/>
          <w:szCs w:val="17"/>
        </w:rPr>
        <w:t xml:space="preserve"> </w:t>
      </w:r>
      <w:r w:rsidR="00FB2A33" w:rsidRPr="00FB2A33">
        <w:rPr>
          <w:rFonts w:eastAsia="Calibri"/>
          <w:sz w:val="17"/>
          <w:szCs w:val="17"/>
        </w:rPr>
        <w:t>(temporary position)</w:t>
      </w:r>
      <w:r w:rsidR="00FB2A33" w:rsidRPr="00F7038A">
        <w:rPr>
          <w:sz w:val="17"/>
          <w:szCs w:val="17"/>
        </w:rPr>
        <w:t xml:space="preserve"> – </w:t>
      </w:r>
      <w:r w:rsidRPr="00FB2A33">
        <w:rPr>
          <w:rFonts w:eastAsia="Calibri"/>
          <w:sz w:val="17"/>
          <w:szCs w:val="17"/>
        </w:rPr>
        <w:t>Denver, CO</w:t>
      </w:r>
      <w:r w:rsidR="00FB2A33">
        <w:rPr>
          <w:rFonts w:eastAsia="Calibri"/>
          <w:sz w:val="17"/>
          <w:szCs w:val="17"/>
        </w:rPr>
        <w:t xml:space="preserve"> </w:t>
      </w:r>
      <w:r w:rsidR="00FB2A33" w:rsidRPr="00F7038A">
        <w:rPr>
          <w:sz w:val="17"/>
          <w:szCs w:val="17"/>
        </w:rPr>
        <w:t xml:space="preserve">– </w:t>
      </w:r>
      <w:r w:rsidRPr="00FB2A33">
        <w:rPr>
          <w:rFonts w:eastAsia="Calibri"/>
          <w:sz w:val="17"/>
          <w:szCs w:val="17"/>
        </w:rPr>
        <w:t xml:space="preserve">December 2016 to March 2017 </w:t>
      </w:r>
    </w:p>
    <w:p w14:paraId="6CA1C093" w14:textId="77777777" w:rsidR="006D1C41" w:rsidRPr="00FB2A33" w:rsidRDefault="006D1C41" w:rsidP="00304B96">
      <w:pPr>
        <w:numPr>
          <w:ilvl w:val="0"/>
          <w:numId w:val="16"/>
        </w:numPr>
        <w:ind w:left="-180" w:firstLine="0"/>
        <w:rPr>
          <w:rFonts w:eastAsia="Calibri"/>
          <w:sz w:val="17"/>
          <w:szCs w:val="17"/>
        </w:rPr>
      </w:pPr>
      <w:r w:rsidRPr="00FB2A33">
        <w:rPr>
          <w:rFonts w:eastAsia="Calibri"/>
          <w:sz w:val="17"/>
          <w:szCs w:val="17"/>
        </w:rPr>
        <w:t xml:space="preserve">Work involved installing operating systems, video tele-conferencing applications, and internet connectivity software (browsers, anti-virus software, and various business applications) on company computers. </w:t>
      </w:r>
    </w:p>
    <w:p w14:paraId="46E4346F" w14:textId="77777777" w:rsidR="00F125C6" w:rsidRPr="00FB2A33" w:rsidRDefault="00F125C6" w:rsidP="00B55B64">
      <w:pPr>
        <w:rPr>
          <w:sz w:val="17"/>
          <w:szCs w:val="17"/>
        </w:rPr>
      </w:pPr>
    </w:p>
    <w:p w14:paraId="28C62400" w14:textId="25AE8DF2" w:rsidR="00A93C36" w:rsidRPr="00F7038A" w:rsidRDefault="003866AA" w:rsidP="00025E53">
      <w:pPr>
        <w:ind w:hanging="180"/>
        <w:rPr>
          <w:sz w:val="17"/>
          <w:szCs w:val="17"/>
        </w:rPr>
      </w:pPr>
      <w:r w:rsidRPr="00FB2A33">
        <w:rPr>
          <w:b/>
          <w:bCs/>
          <w:sz w:val="17"/>
          <w:szCs w:val="17"/>
        </w:rPr>
        <w:t xml:space="preserve">Physics Lab </w:t>
      </w:r>
      <w:r w:rsidR="00F206FC" w:rsidRPr="00FB2A33">
        <w:rPr>
          <w:b/>
          <w:bCs/>
          <w:sz w:val="17"/>
          <w:szCs w:val="17"/>
        </w:rPr>
        <w:t>Assistant</w:t>
      </w:r>
      <w:r w:rsidR="00EE1D6E" w:rsidRPr="00F7038A">
        <w:rPr>
          <w:sz w:val="17"/>
          <w:szCs w:val="17"/>
        </w:rPr>
        <w:t>,</w:t>
      </w:r>
      <w:r w:rsidR="00F206FC" w:rsidRPr="00F7038A">
        <w:rPr>
          <w:b/>
          <w:sz w:val="17"/>
          <w:szCs w:val="17"/>
        </w:rPr>
        <w:t xml:space="preserve"> </w:t>
      </w:r>
      <w:r w:rsidR="004D320E" w:rsidRPr="00F7038A">
        <w:rPr>
          <w:sz w:val="17"/>
          <w:szCs w:val="17"/>
        </w:rPr>
        <w:t>Metro State University</w:t>
      </w:r>
      <w:r w:rsidR="00FB2A33" w:rsidRPr="00F7038A">
        <w:rPr>
          <w:sz w:val="17"/>
          <w:szCs w:val="17"/>
        </w:rPr>
        <w:t xml:space="preserve"> –</w:t>
      </w:r>
      <w:r w:rsidR="00FB2A33">
        <w:rPr>
          <w:sz w:val="17"/>
          <w:szCs w:val="17"/>
        </w:rPr>
        <w:t xml:space="preserve"> </w:t>
      </w:r>
      <w:r w:rsidR="004D320E" w:rsidRPr="00F7038A">
        <w:rPr>
          <w:sz w:val="17"/>
          <w:szCs w:val="17"/>
        </w:rPr>
        <w:t xml:space="preserve">January 2014 </w:t>
      </w:r>
      <w:r w:rsidR="004633C7" w:rsidRPr="00F7038A">
        <w:rPr>
          <w:sz w:val="17"/>
          <w:szCs w:val="17"/>
        </w:rPr>
        <w:t>to</w:t>
      </w:r>
      <w:r w:rsidR="004D320E" w:rsidRPr="00F7038A">
        <w:rPr>
          <w:sz w:val="17"/>
          <w:szCs w:val="17"/>
        </w:rPr>
        <w:t xml:space="preserve"> March 2016</w:t>
      </w:r>
    </w:p>
    <w:p w14:paraId="545FE1D9" w14:textId="77777777" w:rsidR="00A4529A" w:rsidRPr="00F7038A" w:rsidRDefault="00A4529A" w:rsidP="00025E53">
      <w:pPr>
        <w:numPr>
          <w:ilvl w:val="0"/>
          <w:numId w:val="10"/>
        </w:numPr>
        <w:ind w:left="0" w:hanging="180"/>
        <w:rPr>
          <w:sz w:val="17"/>
          <w:szCs w:val="17"/>
        </w:rPr>
      </w:pPr>
      <w:r w:rsidRPr="00F7038A">
        <w:rPr>
          <w:sz w:val="17"/>
          <w:szCs w:val="17"/>
        </w:rPr>
        <w:t xml:space="preserve">Work included a project developing a hard/soft </w:t>
      </w:r>
      <w:r w:rsidRPr="00FB2A33">
        <w:rPr>
          <w:sz w:val="17"/>
          <w:szCs w:val="17"/>
        </w:rPr>
        <w:t>interface</w:t>
      </w:r>
      <w:r w:rsidRPr="00F7038A">
        <w:rPr>
          <w:sz w:val="17"/>
          <w:szCs w:val="17"/>
        </w:rPr>
        <w:t xml:space="preserve"> using an </w:t>
      </w:r>
      <w:r w:rsidRPr="00F7038A">
        <w:rPr>
          <w:b/>
          <w:sz w:val="17"/>
          <w:szCs w:val="17"/>
        </w:rPr>
        <w:t>Arduino</w:t>
      </w:r>
      <w:r w:rsidRPr="00F7038A">
        <w:rPr>
          <w:sz w:val="17"/>
          <w:szCs w:val="17"/>
        </w:rPr>
        <w:t xml:space="preserve"> platform (microcontroller and computer) to scan RFID chips.</w:t>
      </w:r>
    </w:p>
    <w:sectPr w:rsidR="00A4529A" w:rsidRPr="00F7038A" w:rsidSect="00FC5E4B">
      <w:headerReference w:type="default" r:id="rId11"/>
      <w:pgSz w:w="12240" w:h="15840"/>
      <w:pgMar w:top="28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BB617" w14:textId="77777777" w:rsidR="00D34862" w:rsidRDefault="00D34862">
      <w:r>
        <w:separator/>
      </w:r>
    </w:p>
  </w:endnote>
  <w:endnote w:type="continuationSeparator" w:id="0">
    <w:p w14:paraId="7A4A778A" w14:textId="77777777" w:rsidR="00D34862" w:rsidRDefault="00D3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New Athena Unicode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A2302" w14:textId="77777777" w:rsidR="00D34862" w:rsidRDefault="00D34862">
      <w:r>
        <w:separator/>
      </w:r>
    </w:p>
  </w:footnote>
  <w:footnote w:type="continuationSeparator" w:id="0">
    <w:p w14:paraId="2DD2FDA4" w14:textId="77777777" w:rsidR="00D34862" w:rsidRDefault="00D34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AEADD" w14:textId="77777777" w:rsidR="004D320E" w:rsidRPr="00FB371B" w:rsidRDefault="004D320E" w:rsidP="00873FB9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AC38DA"/>
    <w:multiLevelType w:val="hybridMultilevel"/>
    <w:tmpl w:val="D3108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7"/>
        <w:szCs w:val="17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27B0E8"/>
    <w:multiLevelType w:val="hybridMultilevel"/>
    <w:tmpl w:val="537AF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277F2"/>
    <w:multiLevelType w:val="hybridMultilevel"/>
    <w:tmpl w:val="897A9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567B5"/>
    <w:multiLevelType w:val="hybridMultilevel"/>
    <w:tmpl w:val="C99E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96F79"/>
    <w:multiLevelType w:val="hybridMultilevel"/>
    <w:tmpl w:val="E2C2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65836"/>
    <w:multiLevelType w:val="hybridMultilevel"/>
    <w:tmpl w:val="10D2CDAE"/>
    <w:lvl w:ilvl="0" w:tplc="B224916A">
      <w:start w:val="24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D810"/>
    <w:multiLevelType w:val="hybridMultilevel"/>
    <w:tmpl w:val="0A76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6E74A6F"/>
    <w:multiLevelType w:val="hybridMultilevel"/>
    <w:tmpl w:val="9612C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00DE2"/>
    <w:multiLevelType w:val="hybridMultilevel"/>
    <w:tmpl w:val="246C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07ADF"/>
    <w:multiLevelType w:val="hybridMultilevel"/>
    <w:tmpl w:val="251AB0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B5E2AE0"/>
    <w:multiLevelType w:val="hybridMultilevel"/>
    <w:tmpl w:val="1C2C2E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3257438">
    <w:abstractNumId w:val="12"/>
  </w:num>
  <w:num w:numId="2" w16cid:durableId="398215383">
    <w:abstractNumId w:val="13"/>
  </w:num>
  <w:num w:numId="3" w16cid:durableId="1886789179">
    <w:abstractNumId w:val="14"/>
  </w:num>
  <w:num w:numId="4" w16cid:durableId="110126241">
    <w:abstractNumId w:val="2"/>
  </w:num>
  <w:num w:numId="5" w16cid:durableId="471168757">
    <w:abstractNumId w:val="10"/>
  </w:num>
  <w:num w:numId="6" w16cid:durableId="1201552200">
    <w:abstractNumId w:val="6"/>
  </w:num>
  <w:num w:numId="7" w16cid:durableId="568997601">
    <w:abstractNumId w:val="8"/>
  </w:num>
  <w:num w:numId="8" w16cid:durableId="1367221169">
    <w:abstractNumId w:val="11"/>
  </w:num>
  <w:num w:numId="9" w16cid:durableId="1542783535">
    <w:abstractNumId w:val="4"/>
  </w:num>
  <w:num w:numId="10" w16cid:durableId="1475945565">
    <w:abstractNumId w:val="9"/>
  </w:num>
  <w:num w:numId="11" w16cid:durableId="1585259292">
    <w:abstractNumId w:val="3"/>
  </w:num>
  <w:num w:numId="12" w16cid:durableId="598567994">
    <w:abstractNumId w:val="5"/>
  </w:num>
  <w:num w:numId="13" w16cid:durableId="107416454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7074493">
    <w:abstractNumId w:val="7"/>
  </w:num>
  <w:num w:numId="15" w16cid:durableId="843475875">
    <w:abstractNumId w:val="1"/>
  </w:num>
  <w:num w:numId="16" w16cid:durableId="67673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7C"/>
    <w:rsid w:val="00025E53"/>
    <w:rsid w:val="00026FB2"/>
    <w:rsid w:val="0003202E"/>
    <w:rsid w:val="00036613"/>
    <w:rsid w:val="00036B6B"/>
    <w:rsid w:val="000441ED"/>
    <w:rsid w:val="000803B6"/>
    <w:rsid w:val="00094664"/>
    <w:rsid w:val="00094703"/>
    <w:rsid w:val="00094F94"/>
    <w:rsid w:val="000B02BB"/>
    <w:rsid w:val="000B25E9"/>
    <w:rsid w:val="000C0332"/>
    <w:rsid w:val="000D04D1"/>
    <w:rsid w:val="000E066E"/>
    <w:rsid w:val="000F5D8E"/>
    <w:rsid w:val="001014A0"/>
    <w:rsid w:val="00102CEE"/>
    <w:rsid w:val="0010748C"/>
    <w:rsid w:val="001216F9"/>
    <w:rsid w:val="00156D43"/>
    <w:rsid w:val="0018258C"/>
    <w:rsid w:val="001A3D2E"/>
    <w:rsid w:val="001B7204"/>
    <w:rsid w:val="001B76C2"/>
    <w:rsid w:val="001C2361"/>
    <w:rsid w:val="001D3187"/>
    <w:rsid w:val="001E6339"/>
    <w:rsid w:val="001F22C9"/>
    <w:rsid w:val="001F68A7"/>
    <w:rsid w:val="00203378"/>
    <w:rsid w:val="0022005A"/>
    <w:rsid w:val="002245A9"/>
    <w:rsid w:val="002320A9"/>
    <w:rsid w:val="002452E8"/>
    <w:rsid w:val="00246FAC"/>
    <w:rsid w:val="00266E1D"/>
    <w:rsid w:val="00273CA7"/>
    <w:rsid w:val="00276BFD"/>
    <w:rsid w:val="002802E5"/>
    <w:rsid w:val="0028359A"/>
    <w:rsid w:val="002B5D2F"/>
    <w:rsid w:val="002C3472"/>
    <w:rsid w:val="002F0479"/>
    <w:rsid w:val="00304B96"/>
    <w:rsid w:val="00310B0F"/>
    <w:rsid w:val="0032679B"/>
    <w:rsid w:val="003428EB"/>
    <w:rsid w:val="0034588D"/>
    <w:rsid w:val="00350BC3"/>
    <w:rsid w:val="0036136F"/>
    <w:rsid w:val="0036191C"/>
    <w:rsid w:val="00365AEA"/>
    <w:rsid w:val="0037263E"/>
    <w:rsid w:val="00374148"/>
    <w:rsid w:val="003866AA"/>
    <w:rsid w:val="0039076E"/>
    <w:rsid w:val="003A2E3E"/>
    <w:rsid w:val="003A4074"/>
    <w:rsid w:val="003D59AE"/>
    <w:rsid w:val="00405ED0"/>
    <w:rsid w:val="0041251E"/>
    <w:rsid w:val="004151DD"/>
    <w:rsid w:val="00430460"/>
    <w:rsid w:val="004448FD"/>
    <w:rsid w:val="004467E5"/>
    <w:rsid w:val="00451F73"/>
    <w:rsid w:val="00456DCD"/>
    <w:rsid w:val="004633C7"/>
    <w:rsid w:val="00475793"/>
    <w:rsid w:val="0048362A"/>
    <w:rsid w:val="00497549"/>
    <w:rsid w:val="004A19B0"/>
    <w:rsid w:val="004C06CD"/>
    <w:rsid w:val="004C5DB2"/>
    <w:rsid w:val="004D00D8"/>
    <w:rsid w:val="004D0F8F"/>
    <w:rsid w:val="004D320E"/>
    <w:rsid w:val="004F324E"/>
    <w:rsid w:val="004F32D7"/>
    <w:rsid w:val="004F4454"/>
    <w:rsid w:val="004F6354"/>
    <w:rsid w:val="0050009F"/>
    <w:rsid w:val="005226AA"/>
    <w:rsid w:val="00530C26"/>
    <w:rsid w:val="005333B3"/>
    <w:rsid w:val="00536728"/>
    <w:rsid w:val="00563E5A"/>
    <w:rsid w:val="00564047"/>
    <w:rsid w:val="0057006C"/>
    <w:rsid w:val="005706C4"/>
    <w:rsid w:val="00575ACF"/>
    <w:rsid w:val="005777F3"/>
    <w:rsid w:val="005862C0"/>
    <w:rsid w:val="00590BC1"/>
    <w:rsid w:val="005B6FC6"/>
    <w:rsid w:val="005F6899"/>
    <w:rsid w:val="00602D1F"/>
    <w:rsid w:val="00607897"/>
    <w:rsid w:val="006153B2"/>
    <w:rsid w:val="00636A12"/>
    <w:rsid w:val="006423AA"/>
    <w:rsid w:val="00646BF8"/>
    <w:rsid w:val="006472CB"/>
    <w:rsid w:val="0066061E"/>
    <w:rsid w:val="00661BB2"/>
    <w:rsid w:val="00661E1E"/>
    <w:rsid w:val="006725BD"/>
    <w:rsid w:val="00691D7C"/>
    <w:rsid w:val="00696276"/>
    <w:rsid w:val="006966CA"/>
    <w:rsid w:val="006A2698"/>
    <w:rsid w:val="006A52DF"/>
    <w:rsid w:val="006A6953"/>
    <w:rsid w:val="006B2850"/>
    <w:rsid w:val="006B63DD"/>
    <w:rsid w:val="006C09FD"/>
    <w:rsid w:val="006D1C41"/>
    <w:rsid w:val="006D733C"/>
    <w:rsid w:val="006E5B47"/>
    <w:rsid w:val="006E6404"/>
    <w:rsid w:val="006E7A2B"/>
    <w:rsid w:val="006F1911"/>
    <w:rsid w:val="007215E0"/>
    <w:rsid w:val="00727993"/>
    <w:rsid w:val="00736D14"/>
    <w:rsid w:val="00743F8F"/>
    <w:rsid w:val="00752FFC"/>
    <w:rsid w:val="00763259"/>
    <w:rsid w:val="00765B7F"/>
    <w:rsid w:val="007957EA"/>
    <w:rsid w:val="007968FB"/>
    <w:rsid w:val="007A7A61"/>
    <w:rsid w:val="007E6252"/>
    <w:rsid w:val="007F698A"/>
    <w:rsid w:val="008004F3"/>
    <w:rsid w:val="0080655F"/>
    <w:rsid w:val="00810D29"/>
    <w:rsid w:val="00820733"/>
    <w:rsid w:val="008217D0"/>
    <w:rsid w:val="0082771C"/>
    <w:rsid w:val="00834F9F"/>
    <w:rsid w:val="008355B2"/>
    <w:rsid w:val="00873A6C"/>
    <w:rsid w:val="00873FB9"/>
    <w:rsid w:val="00875405"/>
    <w:rsid w:val="008774D5"/>
    <w:rsid w:val="008878A4"/>
    <w:rsid w:val="008946DE"/>
    <w:rsid w:val="008A0389"/>
    <w:rsid w:val="008B57A9"/>
    <w:rsid w:val="008E702C"/>
    <w:rsid w:val="008F464A"/>
    <w:rsid w:val="008F7424"/>
    <w:rsid w:val="00904BC4"/>
    <w:rsid w:val="00906A1A"/>
    <w:rsid w:val="00915538"/>
    <w:rsid w:val="0091593B"/>
    <w:rsid w:val="009166A9"/>
    <w:rsid w:val="009167E0"/>
    <w:rsid w:val="00920CBC"/>
    <w:rsid w:val="009327BF"/>
    <w:rsid w:val="00937254"/>
    <w:rsid w:val="00937904"/>
    <w:rsid w:val="00940DE2"/>
    <w:rsid w:val="00945CD8"/>
    <w:rsid w:val="00971E9D"/>
    <w:rsid w:val="00995659"/>
    <w:rsid w:val="009A6E72"/>
    <w:rsid w:val="009B1CDF"/>
    <w:rsid w:val="009B4A20"/>
    <w:rsid w:val="009B4F65"/>
    <w:rsid w:val="009C3889"/>
    <w:rsid w:val="009D16A1"/>
    <w:rsid w:val="009D2ACB"/>
    <w:rsid w:val="009F59F1"/>
    <w:rsid w:val="00A04C6F"/>
    <w:rsid w:val="00A051C8"/>
    <w:rsid w:val="00A20ACE"/>
    <w:rsid w:val="00A27288"/>
    <w:rsid w:val="00A30638"/>
    <w:rsid w:val="00A43F4E"/>
    <w:rsid w:val="00A4529A"/>
    <w:rsid w:val="00A470C2"/>
    <w:rsid w:val="00A541B4"/>
    <w:rsid w:val="00A64560"/>
    <w:rsid w:val="00A71CC1"/>
    <w:rsid w:val="00A73CBC"/>
    <w:rsid w:val="00A7670A"/>
    <w:rsid w:val="00A77E90"/>
    <w:rsid w:val="00A93C36"/>
    <w:rsid w:val="00AA47AE"/>
    <w:rsid w:val="00AA4F7A"/>
    <w:rsid w:val="00AB451F"/>
    <w:rsid w:val="00AC5AE4"/>
    <w:rsid w:val="00AD63E4"/>
    <w:rsid w:val="00B0789A"/>
    <w:rsid w:val="00B20E4F"/>
    <w:rsid w:val="00B224C8"/>
    <w:rsid w:val="00B30474"/>
    <w:rsid w:val="00B411B6"/>
    <w:rsid w:val="00B44EC6"/>
    <w:rsid w:val="00B5218C"/>
    <w:rsid w:val="00B55B64"/>
    <w:rsid w:val="00B64B21"/>
    <w:rsid w:val="00B67166"/>
    <w:rsid w:val="00B74411"/>
    <w:rsid w:val="00B83D28"/>
    <w:rsid w:val="00BB2FAB"/>
    <w:rsid w:val="00BD2367"/>
    <w:rsid w:val="00BE0F34"/>
    <w:rsid w:val="00C01090"/>
    <w:rsid w:val="00C0193E"/>
    <w:rsid w:val="00C246CC"/>
    <w:rsid w:val="00C30C98"/>
    <w:rsid w:val="00C34142"/>
    <w:rsid w:val="00C47F92"/>
    <w:rsid w:val="00C51850"/>
    <w:rsid w:val="00C5369F"/>
    <w:rsid w:val="00C57E3F"/>
    <w:rsid w:val="00C70F19"/>
    <w:rsid w:val="00C756A3"/>
    <w:rsid w:val="00C76C31"/>
    <w:rsid w:val="00C83217"/>
    <w:rsid w:val="00C8736B"/>
    <w:rsid w:val="00C964C8"/>
    <w:rsid w:val="00CD297E"/>
    <w:rsid w:val="00CE53B6"/>
    <w:rsid w:val="00CE5839"/>
    <w:rsid w:val="00D014C2"/>
    <w:rsid w:val="00D0408B"/>
    <w:rsid w:val="00D07049"/>
    <w:rsid w:val="00D24ED5"/>
    <w:rsid w:val="00D26296"/>
    <w:rsid w:val="00D34862"/>
    <w:rsid w:val="00D40D40"/>
    <w:rsid w:val="00D42D42"/>
    <w:rsid w:val="00D43291"/>
    <w:rsid w:val="00D467AD"/>
    <w:rsid w:val="00D56A98"/>
    <w:rsid w:val="00D600A0"/>
    <w:rsid w:val="00D62111"/>
    <w:rsid w:val="00D73271"/>
    <w:rsid w:val="00D8344A"/>
    <w:rsid w:val="00D85F62"/>
    <w:rsid w:val="00D91304"/>
    <w:rsid w:val="00D92D45"/>
    <w:rsid w:val="00DB5DB3"/>
    <w:rsid w:val="00DB7DDD"/>
    <w:rsid w:val="00DD5335"/>
    <w:rsid w:val="00DE2140"/>
    <w:rsid w:val="00E04E1C"/>
    <w:rsid w:val="00E16361"/>
    <w:rsid w:val="00E426AC"/>
    <w:rsid w:val="00E50C71"/>
    <w:rsid w:val="00E5757D"/>
    <w:rsid w:val="00E602A5"/>
    <w:rsid w:val="00E611C9"/>
    <w:rsid w:val="00E732E9"/>
    <w:rsid w:val="00E75CCF"/>
    <w:rsid w:val="00E958B6"/>
    <w:rsid w:val="00EA0B91"/>
    <w:rsid w:val="00EB336C"/>
    <w:rsid w:val="00EC0E62"/>
    <w:rsid w:val="00EE073F"/>
    <w:rsid w:val="00EE1D6E"/>
    <w:rsid w:val="00EE586C"/>
    <w:rsid w:val="00EF277A"/>
    <w:rsid w:val="00F05262"/>
    <w:rsid w:val="00F11399"/>
    <w:rsid w:val="00F11E5C"/>
    <w:rsid w:val="00F125C6"/>
    <w:rsid w:val="00F206FC"/>
    <w:rsid w:val="00F20923"/>
    <w:rsid w:val="00F30627"/>
    <w:rsid w:val="00F36301"/>
    <w:rsid w:val="00F42B97"/>
    <w:rsid w:val="00F44868"/>
    <w:rsid w:val="00F47FAC"/>
    <w:rsid w:val="00F561DD"/>
    <w:rsid w:val="00F61678"/>
    <w:rsid w:val="00F6170C"/>
    <w:rsid w:val="00F61BF5"/>
    <w:rsid w:val="00F7038A"/>
    <w:rsid w:val="00F710B9"/>
    <w:rsid w:val="00F73C23"/>
    <w:rsid w:val="00F779A6"/>
    <w:rsid w:val="00F818B2"/>
    <w:rsid w:val="00F85DCE"/>
    <w:rsid w:val="00F90362"/>
    <w:rsid w:val="00F94B2F"/>
    <w:rsid w:val="00F95D8A"/>
    <w:rsid w:val="00FA26E7"/>
    <w:rsid w:val="00FB2A33"/>
    <w:rsid w:val="00FB371B"/>
    <w:rsid w:val="00FC2800"/>
    <w:rsid w:val="00FC42B1"/>
    <w:rsid w:val="00FC5E4B"/>
    <w:rsid w:val="00FD59AC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720C0"/>
  <w15:docId w15:val="{72F4611B-C0BE-4306-AE55-AF2F0FCA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  <w:tabs>
        <w:tab w:val="clear" w:pos="1080"/>
        <w:tab w:val="num" w:pos="720"/>
      </w:tabs>
      <w:ind w:left="720"/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2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F05262"/>
    <w:rPr>
      <w:b/>
      <w:bCs/>
    </w:rPr>
  </w:style>
  <w:style w:type="paragraph" w:styleId="NoSpacing">
    <w:name w:val="No Spacing"/>
    <w:uiPriority w:val="1"/>
    <w:qFormat/>
    <w:rsid w:val="005F6899"/>
  </w:style>
  <w:style w:type="character" w:styleId="Hyperlink">
    <w:name w:val="Hyperlink"/>
    <w:uiPriority w:val="99"/>
    <w:semiHidden/>
    <w:unhideWhenUsed/>
    <w:rsid w:val="00036B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michael-r-16b962164/" TargetMode="External"/><Relationship Id="rId4" Type="http://schemas.openxmlformats.org/officeDocument/2006/relationships/styles" Target="styles.xml"/><Relationship Id="rId9" Type="http://schemas.openxmlformats.org/officeDocument/2006/relationships/hyperlink" Target="mailto:michael.richards@ucdenver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uke\Desktop\resume%20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AF0A98-5DD6-41FF-84D0-96D63DF850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C:\Users\sduke\Desktop\resume templates\TP030003611.dotx</Template>
  <TotalTime>346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County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User_Account</dc:creator>
  <cp:lastModifiedBy>CJ Soukup</cp:lastModifiedBy>
  <cp:revision>124</cp:revision>
  <cp:lastPrinted>2017-07-01T22:42:00Z</cp:lastPrinted>
  <dcterms:created xsi:type="dcterms:W3CDTF">2023-12-21T19:51:00Z</dcterms:created>
  <dcterms:modified xsi:type="dcterms:W3CDTF">2025-03-11T19:12:00Z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